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rPr>
                <w:sz w:val="48"/>
                <w:szCs w:val="48"/>
              </w:rPr>
              <w:alias w:val="Your Name:"/>
              <w:tag w:val="Your Name:"/>
              <w:id w:val="-1220516334"/>
              <w:placeholder>
                <w:docPart w:val="94996DE889C647FD84FD7E896DCFD24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111580" w:rsidP="003856C9">
                <w:pPr>
                  <w:pStyle w:val="Heading1"/>
                </w:pPr>
                <w:r>
                  <w:rPr>
                    <w:sz w:val="48"/>
                    <w:szCs w:val="48"/>
                  </w:rPr>
                  <w:t>India Gau</w:t>
                </w:r>
                <w:r w:rsidR="00867D9D">
                  <w:rPr>
                    <w:sz w:val="48"/>
                    <w:szCs w:val="48"/>
                  </w:rPr>
                  <w:t>t-thornton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72872CB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92Dx+&#10;HxQAAENyAAAOAAAAAAAAAAAAAAAAAC4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BC57AE" w:rsidP="00441EB9">
                  <w:pPr>
                    <w:pStyle w:val="Heading3"/>
                  </w:pPr>
                  <w:r>
                    <w:t>india.gaut@gmail.com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B18C153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CTQEmJQSUA&#10;ANPeAAAOAAAAAAAAAAAAAAAAAC4CAABkcnMvZTJvRG9jLnhtbFBLAQItABQABgAIAAAAIQBoRxvQ&#10;2AAAAAMBAAAPAAAAAAAAAAAAAAAAAJsnAABkcnMvZG93bnJldi54bWxQSwUGAAAAAAQABADzAAAA&#10;oCgAAAAA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BC57AE" w:rsidP="00441EB9">
                  <w:pPr>
                    <w:pStyle w:val="Heading3"/>
                  </w:pPr>
                  <w:r>
                    <w:t>212.729.3989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>
                              <a:hlinkClick xmlns:a="http://schemas.openxmlformats.org/drawingml/2006/main" r:id="rId7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F076E42" id="Group 31" o:spid="_x0000_s1026" alt="LinkedIn icon" href="mailto:http://www.linkedin.com/in/indiagaut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" o:button="t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BC57AE" w:rsidP="00441EB9">
                  <w:pPr>
                    <w:pStyle w:val="Heading3"/>
                  </w:pPr>
                  <w:r>
                    <w:t>linkedin.com/in/indiagaut</w:t>
                  </w:r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BC57AE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www.indiagaut.com</w:t>
                  </w: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562ABC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378D1B2FC0E7482AA90895ACF955AA2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05DA30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BC57AE" w:rsidP="00D11C4D">
                  <w:r>
                    <w:t>Seven years of management, sales, branding, marketing and recruitment both in house and virtually. I am the spark be</w:t>
                  </w:r>
                  <w:r w:rsidR="00111580">
                    <w:t>tween the client and consumer. Operationally focused with ability to think strategically and deliver tactically.</w:t>
                  </w:r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562ABC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762FCDC1FBE2437F9CD54EA7762162A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5A18FD4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BC57AE" w:rsidP="00463463">
                  <w:r>
                    <w:t xml:space="preserve">Critical thinker with creative sociological execution. Seasoned sales, lead generation, branding, and </w:t>
                  </w:r>
                  <w:r>
                    <w:lastRenderedPageBreak/>
                    <w:t>marketing professional. Salesforce. MOS certified.</w:t>
                  </w:r>
                  <w:r w:rsidR="008662BC">
                    <w:t xml:space="preserve"> SPSS.</w:t>
                  </w:r>
                  <w:r w:rsidR="00111580">
                    <w:t xml:space="preserve"> </w:t>
                  </w:r>
                  <w:proofErr w:type="spellStart"/>
                  <w:r w:rsidR="00111580">
                    <w:t>UltiPro</w:t>
                  </w:r>
                  <w:proofErr w:type="spellEnd"/>
                  <w:r w:rsidR="00111580">
                    <w:t xml:space="preserve">. </w:t>
                  </w:r>
                  <w:proofErr w:type="spellStart"/>
                  <w:r w:rsidR="00111580">
                    <w:t>Taleo</w:t>
                  </w:r>
                  <w:proofErr w:type="spellEnd"/>
                  <w:r w:rsidR="00111580">
                    <w:t xml:space="preserve">. </w:t>
                  </w:r>
                  <w:proofErr w:type="spellStart"/>
                  <w:r w:rsidR="00111580">
                    <w:t>Jenzebar</w:t>
                  </w:r>
                  <w:proofErr w:type="spellEnd"/>
                  <w:r w:rsidR="00111580">
                    <w:t>.</w:t>
                  </w:r>
                </w:p>
              </w:tc>
            </w:tr>
          </w:tbl>
          <w:p w:rsidR="00B93310" w:rsidRPr="005152F2" w:rsidRDefault="00B93310" w:rsidP="00111580">
            <w:pPr>
              <w:shd w:val="clear" w:color="auto" w:fill="FFFFFF"/>
              <w:spacing w:before="100" w:beforeAutospacing="1" w:after="100" w:afterAutospacing="1" w:line="240" w:lineRule="auto"/>
              <w:ind w:left="720"/>
              <w:jc w:val="left"/>
            </w:pPr>
          </w:p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62ABC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AD17FE6FCB2640AC8E6CD7F8BF56850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120D97" w:rsidRDefault="00120D97" w:rsidP="00120D97">
                  <w:pPr>
                    <w:pStyle w:val="Heading4"/>
                  </w:pPr>
                  <w:r>
                    <w:t>Recruitment consultant</w:t>
                  </w:r>
                  <w:r w:rsidRPr="00333CD3">
                    <w:t xml:space="preserve"> • </w:t>
                  </w:r>
                  <w:r>
                    <w:t xml:space="preserve">ING staffing </w:t>
                  </w:r>
                  <w:r w:rsidRPr="00333CD3">
                    <w:t xml:space="preserve">• </w:t>
                  </w:r>
                  <w:r w:rsidR="002E1729">
                    <w:t>jan 2012</w:t>
                  </w:r>
                  <w:r>
                    <w:t>-present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</w:r>
                  <w:r w:rsidR="0022039D">
                    <w:t>Managed and trained</w:t>
                  </w:r>
                  <w:r>
                    <w:t xml:space="preserve"> a team of virtual &amp; in-house recruiters, assisting in recruitment, training,</w:t>
                  </w:r>
                  <w:r w:rsidR="00B91BE7">
                    <w:t xml:space="preserve"> on-boarding</w:t>
                  </w:r>
                  <w:r>
                    <w:t xml:space="preserve"> and staffing for an array of advanced technical to entry level sales, and financial positions.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 xml:space="preserve">Sourced top candidates through networking, university relations, and internet searches using Indeed, LinkedIn, and advanced Boolean techniques. 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>Built a solid pipeline of</w:t>
                  </w:r>
                  <w:r w:rsidR="00111580">
                    <w:t xml:space="preserve"> diverse</w:t>
                  </w:r>
                  <w:r>
                    <w:t xml:space="preserve"> candidates and clients by building rapport with non-profit organizations, community networks and through word of mouth. </w:t>
                  </w:r>
                </w:p>
                <w:p w:rsidR="00120D97" w:rsidRDefault="00120D97" w:rsidP="00120D97">
                  <w:r>
                    <w:t>•</w:t>
                  </w:r>
                  <w:r w:rsidR="002E1729">
                    <w:t>Created</w:t>
                  </w:r>
                  <w:r w:rsidRPr="00784D56">
                    <w:t xml:space="preserve"> a solid client base using advanced cold calling, sales techniques, </w:t>
                  </w:r>
                  <w:r w:rsidR="002E1729">
                    <w:t xml:space="preserve">and </w:t>
                  </w:r>
                  <w:r w:rsidRPr="00784D56">
                    <w:t xml:space="preserve">aggressive recruitment </w:t>
                  </w:r>
                  <w:r w:rsidR="002E1729">
                    <w:t xml:space="preserve">marketing </w:t>
                  </w:r>
                  <w:r w:rsidRPr="00784D56">
                    <w:t>campaigns.</w:t>
                  </w:r>
                </w:p>
                <w:p w:rsidR="00120D97" w:rsidRPr="00333CD3" w:rsidRDefault="00120D97" w:rsidP="00120D97">
                  <w:pPr>
                    <w:pStyle w:val="Heading4"/>
                  </w:pPr>
                  <w:r>
                    <w:t>Brand</w:t>
                  </w:r>
                  <w:r w:rsidR="00330718">
                    <w:t>ing &amp; marketing</w:t>
                  </w:r>
                  <w:r>
                    <w:t xml:space="preserve"> manager</w:t>
                  </w:r>
                  <w:r w:rsidRPr="00333CD3">
                    <w:t xml:space="preserve"> • </w:t>
                  </w:r>
                  <w:r>
                    <w:t>coca-cola</w:t>
                  </w:r>
                  <w:r w:rsidRPr="00333CD3">
                    <w:t xml:space="preserve"> • </w:t>
                  </w:r>
                  <w:r>
                    <w:t>jan 2015-jan 2016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>Increased sales over 70% leading Coca-Colas branding and marketing campaign creatively effective branding campaigns.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>Sold in incremental display</w:t>
                  </w:r>
                  <w:bookmarkStart w:id="0" w:name="_GoBack"/>
                  <w:bookmarkEnd w:id="0"/>
                  <w:r>
                    <w:t xml:space="preserve">s, and gained shelf space for Coca Colas leading beverage, increasing brand visibility.  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>Expanded and maintained shelf space, high traffic displays, products, and overall product throughout big box retailers.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>Exceeded sales goals by tracking consumer insights, reviewing sales metrics, and conducting live retail audits.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>Provided feedback on competitor activities and best practices.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>Effectively communicated with merchandisers and account managers ensuring top flavors were readily in stock, plan-o-grams were accurate, and displays were well kept.</w:t>
                  </w:r>
                </w:p>
                <w:p w:rsidR="00120D97" w:rsidRDefault="00120D97" w:rsidP="00120D97"/>
                <w:p w:rsidR="00120D97" w:rsidRPr="00333CD3" w:rsidRDefault="00120D97" w:rsidP="00120D97">
                  <w:pPr>
                    <w:pStyle w:val="Heading4"/>
                  </w:pPr>
                  <w:r>
                    <w:t xml:space="preserve">QA RESEARCH ANALYST </w:t>
                  </w:r>
                  <w:r w:rsidRPr="00333CD3">
                    <w:t xml:space="preserve">• </w:t>
                  </w:r>
                  <w:r>
                    <w:t>CITY OF NEW YORK</w:t>
                  </w:r>
                  <w:r w:rsidRPr="00333CD3">
                    <w:t xml:space="preserve"> • </w:t>
                  </w:r>
                  <w:r>
                    <w:t>sept 2013-jan 2015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 xml:space="preserve">Set appointments with city public housing units for yearly audit and income recertification review. </w:t>
                  </w:r>
                </w:p>
                <w:p w:rsidR="00120D97" w:rsidRDefault="00120D97" w:rsidP="00120D97">
                  <w:r>
                    <w:lastRenderedPageBreak/>
                    <w:t>•</w:t>
                  </w:r>
                  <w:r>
                    <w:tab/>
                    <w:t xml:space="preserve">Responsible for accurate data entry, calculation, and file review of tenant income, inspection data, and identifying information locating HUD error. 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>Contacted NYCHA tenants by phone, mail, and in person to set up in home interviews verifying file information.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>Communicated with school liaisons to set up observation appointments to evaluate teacher performance.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 xml:space="preserve">Conducted live classroom observations of classroom behavior, and teaching mechanisms using COEMET/CLASS systems.  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>Responsible for data entry, measuring and analyzing teacher performance, and conducting teacher surveys.</w:t>
                  </w:r>
                </w:p>
                <w:p w:rsidR="00120D97" w:rsidRDefault="00120D97" w:rsidP="00120D97"/>
                <w:p w:rsidR="00120D97" w:rsidRPr="00333CD3" w:rsidRDefault="00120D97" w:rsidP="00120D97">
                  <w:pPr>
                    <w:pStyle w:val="Heading4"/>
                  </w:pPr>
                  <w:r>
                    <w:t>Admissions recruiter</w:t>
                  </w:r>
                  <w:r w:rsidRPr="00333CD3">
                    <w:t xml:space="preserve">• </w:t>
                  </w:r>
                  <w:r>
                    <w:t>virginia college</w:t>
                  </w:r>
                  <w:r w:rsidRPr="00333CD3">
                    <w:t xml:space="preserve"> • </w:t>
                  </w:r>
                  <w:r>
                    <w:t>sept 2012-sept 2013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>Increased enrollment revenue by screening, interviewing and recruiting students for career based programs.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 xml:space="preserve">Identified prospective students by using lead generation techniques, cold calls (100+), and planning community events. </w:t>
                  </w:r>
                </w:p>
                <w:p w:rsidR="00120D97" w:rsidRDefault="00120D97" w:rsidP="00120D97">
                  <w:r>
                    <w:t>•</w:t>
                  </w:r>
                  <w:r>
                    <w:tab/>
                    <w:t>Scheduled solid in person interviews with candidates to determine admission eligibility.</w:t>
                  </w:r>
                </w:p>
                <w:p w:rsidR="008F6337" w:rsidRDefault="00120D97" w:rsidP="00120D97">
                  <w:r>
                    <w:t>•</w:t>
                  </w:r>
                  <w:r>
                    <w:tab/>
                    <w:t>Exceeded weekly sales goals increasing applications, show rate, and retention while tracking Salesforce metrics.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562ABC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7AF6F61A2441492386737B9AE39EFBD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7B2F5C" w:rsidRDefault="00BC57AE" w:rsidP="002B3890">
                  <w:pPr>
                    <w:pStyle w:val="Heading4"/>
                  </w:pPr>
                  <w:r>
                    <w:t>master of arts</w:t>
                  </w:r>
                </w:p>
                <w:p w:rsidR="00BC57AE" w:rsidRPr="0043426C" w:rsidRDefault="00BC57AE" w:rsidP="002B3890">
                  <w:pPr>
                    <w:pStyle w:val="Heading4"/>
                  </w:pPr>
                  <w:r>
                    <w:t>software development</w:t>
                  </w:r>
                </w:p>
                <w:p w:rsidR="00BC57AE" w:rsidRDefault="00BC57AE" w:rsidP="00120D97">
                  <w:pPr>
                    <w:pStyle w:val="Heading5"/>
                  </w:pPr>
                  <w:r>
                    <w:t>SNHU Distance Learning 2017</w:t>
                  </w:r>
                </w:p>
                <w:p w:rsidR="00BC57AE" w:rsidRDefault="00BC57AE" w:rsidP="00BC57AE">
                  <w:pPr>
                    <w:pStyle w:val="Heading4"/>
                  </w:pPr>
                  <w:r>
                    <w:t>ba: sociology</w:t>
                  </w:r>
                </w:p>
                <w:p w:rsidR="00BC57AE" w:rsidRPr="0043426C" w:rsidRDefault="00BC57AE" w:rsidP="00BC57AE">
                  <w:pPr>
                    <w:pStyle w:val="Heading4"/>
                  </w:pPr>
                  <w:r>
                    <w:t>bs: business administration</w:t>
                  </w:r>
                </w:p>
                <w:p w:rsidR="00BC57AE" w:rsidRPr="005152F2" w:rsidRDefault="00BC57AE" w:rsidP="00BC57AE">
                  <w:pPr>
                    <w:pStyle w:val="Heading5"/>
                  </w:pPr>
                  <w:r>
                    <w:t>University of Vermont 2012</w:t>
                  </w:r>
                </w:p>
                <w:p w:rsidR="00BC57AE" w:rsidRPr="00BC57AE" w:rsidRDefault="00BC57AE" w:rsidP="00BC57AE"/>
                <w:p w:rsidR="008F6337" w:rsidRDefault="008F6337" w:rsidP="007B2F5C"/>
              </w:tc>
            </w:tr>
            <w:tr w:rsidR="008F6337" w:rsidTr="00B85871">
              <w:tc>
                <w:tcPr>
                  <w:tcW w:w="5191" w:type="dxa"/>
                </w:tcPr>
                <w:p w:rsidR="008F6337" w:rsidRDefault="008F6337" w:rsidP="00120D97">
                  <w:pPr>
                    <w:jc w:val="both"/>
                  </w:pP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ABC" w:rsidRDefault="00562ABC" w:rsidP="003856C9">
      <w:pPr>
        <w:spacing w:after="0" w:line="240" w:lineRule="auto"/>
      </w:pPr>
      <w:r>
        <w:separator/>
      </w:r>
    </w:p>
  </w:endnote>
  <w:endnote w:type="continuationSeparator" w:id="0">
    <w:p w:rsidR="00562ABC" w:rsidRDefault="00562AB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DABBE6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R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8rABbs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30718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B17D285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UtXkjT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ABC" w:rsidRDefault="00562ABC" w:rsidP="003856C9">
      <w:pPr>
        <w:spacing w:after="0" w:line="240" w:lineRule="auto"/>
      </w:pPr>
      <w:r>
        <w:separator/>
      </w:r>
    </w:p>
  </w:footnote>
  <w:footnote w:type="continuationSeparator" w:id="0">
    <w:p w:rsidR="00562ABC" w:rsidRDefault="00562AB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4F13868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D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IR5TBi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5EFE58E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M2Egq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4824"/>
    <w:multiLevelType w:val="multilevel"/>
    <w:tmpl w:val="B768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AE"/>
    <w:rsid w:val="00052BE1"/>
    <w:rsid w:val="0007412A"/>
    <w:rsid w:val="0010199E"/>
    <w:rsid w:val="00111580"/>
    <w:rsid w:val="00120D97"/>
    <w:rsid w:val="001765FE"/>
    <w:rsid w:val="0019561F"/>
    <w:rsid w:val="001B32D2"/>
    <w:rsid w:val="0022039D"/>
    <w:rsid w:val="00293B83"/>
    <w:rsid w:val="002A3621"/>
    <w:rsid w:val="002B3890"/>
    <w:rsid w:val="002B7747"/>
    <w:rsid w:val="002C77B9"/>
    <w:rsid w:val="002E1729"/>
    <w:rsid w:val="002F485A"/>
    <w:rsid w:val="003053D9"/>
    <w:rsid w:val="00330718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2ABC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662BC"/>
    <w:rsid w:val="00867D9D"/>
    <w:rsid w:val="008C7CA2"/>
    <w:rsid w:val="008F546E"/>
    <w:rsid w:val="008F6337"/>
    <w:rsid w:val="00A42F91"/>
    <w:rsid w:val="00AF1258"/>
    <w:rsid w:val="00B01E52"/>
    <w:rsid w:val="00B550FC"/>
    <w:rsid w:val="00B85871"/>
    <w:rsid w:val="00B91BE7"/>
    <w:rsid w:val="00B93310"/>
    <w:rsid w:val="00BC1F18"/>
    <w:rsid w:val="00BC57AE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11F99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35E7F"/>
  <w15:chartTrackingRefBased/>
  <w15:docId w15:val="{87D57AF4-9032-4780-8BBF-1499054F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http://www.linkedin.com/in/indiagau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S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996DE889C647FD84FD7E896DCFD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ADC4-6BD0-49C0-ACEC-470A1802C05F}"/>
      </w:docPartPr>
      <w:docPartBody>
        <w:p w:rsidR="009F42C2" w:rsidRDefault="00540A82">
          <w:pPr>
            <w:pStyle w:val="94996DE889C647FD84FD7E896DCFD240"/>
          </w:pPr>
          <w:r w:rsidRPr="005152F2">
            <w:t>Your Name</w:t>
          </w:r>
        </w:p>
      </w:docPartBody>
    </w:docPart>
    <w:docPart>
      <w:docPartPr>
        <w:name w:val="378D1B2FC0E7482AA90895ACF955A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3BBE9-49D9-4239-A284-24C330D3CBAF}"/>
      </w:docPartPr>
      <w:docPartBody>
        <w:p w:rsidR="009F42C2" w:rsidRDefault="00540A82">
          <w:pPr>
            <w:pStyle w:val="378D1B2FC0E7482AA90895ACF955AA2C"/>
          </w:pPr>
          <w:r>
            <w:t>Objective</w:t>
          </w:r>
        </w:p>
      </w:docPartBody>
    </w:docPart>
    <w:docPart>
      <w:docPartPr>
        <w:name w:val="762FCDC1FBE2437F9CD54EA776216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995DE-9176-4EF2-8766-D74F21B7F887}"/>
      </w:docPartPr>
      <w:docPartBody>
        <w:p w:rsidR="009F42C2" w:rsidRDefault="00540A82">
          <w:pPr>
            <w:pStyle w:val="762FCDC1FBE2437F9CD54EA7762162A2"/>
          </w:pPr>
          <w:r>
            <w:t>Skills</w:t>
          </w:r>
        </w:p>
      </w:docPartBody>
    </w:docPart>
    <w:docPart>
      <w:docPartPr>
        <w:name w:val="AD17FE6FCB2640AC8E6CD7F8BF568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E463D-DC9D-4B57-B7BB-8CF89649C650}"/>
      </w:docPartPr>
      <w:docPartBody>
        <w:p w:rsidR="009F42C2" w:rsidRDefault="00540A82">
          <w:pPr>
            <w:pStyle w:val="AD17FE6FCB2640AC8E6CD7F8BF56850F"/>
          </w:pPr>
          <w:r w:rsidRPr="005152F2">
            <w:t>Experience</w:t>
          </w:r>
        </w:p>
      </w:docPartBody>
    </w:docPart>
    <w:docPart>
      <w:docPartPr>
        <w:name w:val="7AF6F61A2441492386737B9AE39EF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5F3C-80E9-46E4-8546-3AD6150DF321}"/>
      </w:docPartPr>
      <w:docPartBody>
        <w:p w:rsidR="009F42C2" w:rsidRDefault="00540A82">
          <w:pPr>
            <w:pStyle w:val="7AF6F61A2441492386737B9AE39EFBDD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82"/>
    <w:rsid w:val="00540A82"/>
    <w:rsid w:val="005B3EC4"/>
    <w:rsid w:val="009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96DE889C647FD84FD7E896DCFD240">
    <w:name w:val="94996DE889C647FD84FD7E896DCFD240"/>
  </w:style>
  <w:style w:type="paragraph" w:customStyle="1" w:styleId="6BC46076A94B4AC5B0C7B48527A29E78">
    <w:name w:val="6BC46076A94B4AC5B0C7B48527A29E78"/>
  </w:style>
  <w:style w:type="paragraph" w:customStyle="1" w:styleId="2AD8297F13A64C40A65261942EB4826B">
    <w:name w:val="2AD8297F13A64C40A65261942EB4826B"/>
  </w:style>
  <w:style w:type="paragraph" w:customStyle="1" w:styleId="032709DEF69A40E8BF4FF85526806296">
    <w:name w:val="032709DEF69A40E8BF4FF85526806296"/>
  </w:style>
  <w:style w:type="paragraph" w:customStyle="1" w:styleId="1163EA79292F40A69E9F0FB29206B428">
    <w:name w:val="1163EA79292F40A69E9F0FB29206B428"/>
  </w:style>
  <w:style w:type="paragraph" w:customStyle="1" w:styleId="378D1B2FC0E7482AA90895ACF955AA2C">
    <w:name w:val="378D1B2FC0E7482AA90895ACF955AA2C"/>
  </w:style>
  <w:style w:type="paragraph" w:customStyle="1" w:styleId="CD2D2EE023C74A988AA7676BF94BC14F">
    <w:name w:val="CD2D2EE023C74A988AA7676BF94BC14F"/>
  </w:style>
  <w:style w:type="paragraph" w:customStyle="1" w:styleId="762FCDC1FBE2437F9CD54EA7762162A2">
    <w:name w:val="762FCDC1FBE2437F9CD54EA7762162A2"/>
  </w:style>
  <w:style w:type="paragraph" w:customStyle="1" w:styleId="3434B7A2D3E947EE87F1F258E44387BC">
    <w:name w:val="3434B7A2D3E947EE87F1F258E44387BC"/>
  </w:style>
  <w:style w:type="paragraph" w:customStyle="1" w:styleId="AD17FE6FCB2640AC8E6CD7F8BF56850F">
    <w:name w:val="AD17FE6FCB2640AC8E6CD7F8BF56850F"/>
  </w:style>
  <w:style w:type="paragraph" w:customStyle="1" w:styleId="C2C091993D734F5F858F1CFCAF9BA6AA">
    <w:name w:val="C2C091993D734F5F858F1CFCAF9BA6AA"/>
  </w:style>
  <w:style w:type="paragraph" w:customStyle="1" w:styleId="6370F47699DC469DAB95FD2A1D7530A5">
    <w:name w:val="6370F47699DC469DAB95FD2A1D7530A5"/>
  </w:style>
  <w:style w:type="paragraph" w:customStyle="1" w:styleId="E9AE3689E58D4E73A7DAEE9AF91F3F40">
    <w:name w:val="E9AE3689E58D4E73A7DAEE9AF91F3F40"/>
  </w:style>
  <w:style w:type="paragraph" w:customStyle="1" w:styleId="8425A1AA85FF4567B4F440EEE5CC0F63">
    <w:name w:val="8425A1AA85FF4567B4F440EEE5CC0F63"/>
  </w:style>
  <w:style w:type="paragraph" w:customStyle="1" w:styleId="92BEE7EB5E6B4A259EF8C2D86171F8AE">
    <w:name w:val="92BEE7EB5E6B4A259EF8C2D86171F8AE"/>
  </w:style>
  <w:style w:type="paragraph" w:customStyle="1" w:styleId="89486B1DC4E4433089CE751DE4495F04">
    <w:name w:val="89486B1DC4E4433089CE751DE4495F04"/>
  </w:style>
  <w:style w:type="paragraph" w:customStyle="1" w:styleId="7AF6F61A2441492386737B9AE39EFBDD">
    <w:name w:val="7AF6F61A2441492386737B9AE39EFBDD"/>
  </w:style>
  <w:style w:type="paragraph" w:customStyle="1" w:styleId="3422C187ED4244DABCD1119CF99D83E2">
    <w:name w:val="3422C187ED4244DABCD1119CF99D83E2"/>
  </w:style>
  <w:style w:type="paragraph" w:customStyle="1" w:styleId="D5F8829E8AC54212B8DBE891900B6326">
    <w:name w:val="D5F8829E8AC54212B8DBE891900B6326"/>
  </w:style>
  <w:style w:type="paragraph" w:customStyle="1" w:styleId="74CA4ABF4C7F402D9A30ADE38D385B8D">
    <w:name w:val="74CA4ABF4C7F402D9A30ADE38D385B8D"/>
  </w:style>
  <w:style w:type="paragraph" w:customStyle="1" w:styleId="3B8668ACD68143E0B4007B16D78DF519">
    <w:name w:val="3B8668ACD68143E0B4007B16D78DF519"/>
  </w:style>
  <w:style w:type="paragraph" w:customStyle="1" w:styleId="43AEFF41CB80463493B4F692BB2D7A88">
    <w:name w:val="43AEFF41CB80463493B4F692BB2D7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36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 Gaut-thornton</dc:creator>
  <cp:keywords/>
  <dc:description/>
  <cp:lastModifiedBy>gaut.india@outlook.com</cp:lastModifiedBy>
  <cp:revision>7</cp:revision>
  <dcterms:created xsi:type="dcterms:W3CDTF">2016-09-21T11:16:00Z</dcterms:created>
  <dcterms:modified xsi:type="dcterms:W3CDTF">2016-09-21T11:52:00Z</dcterms:modified>
</cp:coreProperties>
</file>