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23C" w:rsidRPr="005042FA" w:rsidRDefault="00DC5BA6" w:rsidP="006E7866">
      <w:pPr>
        <w:pStyle w:val="ContactInfo"/>
        <w:tabs>
          <w:tab w:val="center" w:pos="5040"/>
          <w:tab w:val="left" w:pos="7518"/>
        </w:tabs>
        <w:jc w:val="left"/>
      </w:pPr>
      <w:r w:rsidRPr="005042FA">
        <w:rPr>
          <w:rFonts w:asciiTheme="majorHAnsi" w:eastAsiaTheme="majorEastAsia" w:hAnsiTheme="majorHAnsi" w:cstheme="majorBidi"/>
          <w:b/>
          <w:caps/>
          <w:color w:val="auto"/>
          <w:sz w:val="32"/>
          <w:szCs w:val="32"/>
        </w:rPr>
        <w:tab/>
      </w:r>
      <w:r w:rsidR="00BD72C2" w:rsidRPr="005042FA">
        <w:rPr>
          <w:rFonts w:asciiTheme="majorHAnsi" w:eastAsiaTheme="majorEastAsia" w:hAnsiTheme="majorHAnsi" w:cstheme="majorBidi"/>
          <w:b/>
          <w:caps/>
          <w:color w:val="auto"/>
          <w:sz w:val="32"/>
          <w:szCs w:val="32"/>
        </w:rPr>
        <w:t xml:space="preserve">                                                   </w:t>
      </w:r>
    </w:p>
    <w:p w:rsidR="006E7866" w:rsidRPr="005042FA" w:rsidRDefault="006E7866" w:rsidP="006E7866">
      <w:pPr>
        <w:pStyle w:val="ContactInfo"/>
        <w:tabs>
          <w:tab w:val="center" w:pos="5040"/>
          <w:tab w:val="left" w:pos="7518"/>
        </w:tabs>
        <w:jc w:val="left"/>
        <w:rPr>
          <w:szCs w:val="20"/>
        </w:rPr>
      </w:pPr>
    </w:p>
    <w:tbl>
      <w:tblPr>
        <w:tblStyle w:val="ResumeTable"/>
        <w:tblW w:w="5252" w:type="pct"/>
        <w:tblInd w:w="-93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  <w:tblDescription w:val="Resume"/>
      </w:tblPr>
      <w:tblGrid>
        <w:gridCol w:w="1442"/>
        <w:gridCol w:w="450"/>
        <w:gridCol w:w="8696"/>
      </w:tblGrid>
      <w:tr w:rsidR="00B6439E" w:rsidRPr="005042FA" w:rsidTr="00EF64F8">
        <w:trPr>
          <w:trHeight w:val="186"/>
        </w:trPr>
        <w:tc>
          <w:tcPr>
            <w:tcW w:w="1442" w:type="dxa"/>
          </w:tcPr>
          <w:p w:rsidR="00B6439E" w:rsidRPr="005042FA" w:rsidRDefault="00C356C4">
            <w:pPr>
              <w:pStyle w:val="Heading1"/>
              <w:rPr>
                <w:sz w:val="22"/>
                <w:szCs w:val="22"/>
              </w:rPr>
            </w:pPr>
            <w:r w:rsidRPr="005042FA">
              <w:rPr>
                <w:sz w:val="22"/>
                <w:szCs w:val="22"/>
              </w:rPr>
              <w:t>pROFESSIONAL DEVELOPMENT</w:t>
            </w:r>
          </w:p>
        </w:tc>
        <w:tc>
          <w:tcPr>
            <w:tcW w:w="450" w:type="dxa"/>
          </w:tcPr>
          <w:p w:rsidR="00B6439E" w:rsidRPr="005042FA" w:rsidRDefault="00B6439E">
            <w:pPr>
              <w:rPr>
                <w:sz w:val="17"/>
                <w:szCs w:val="17"/>
              </w:rPr>
            </w:pPr>
          </w:p>
        </w:tc>
        <w:tc>
          <w:tcPr>
            <w:tcW w:w="8696" w:type="dxa"/>
          </w:tcPr>
          <w:sdt>
            <w:sdtPr>
              <w:rPr>
                <w:sz w:val="17"/>
                <w:szCs w:val="17"/>
              </w:rPr>
              <w:id w:val="1084486655"/>
              <w15:repeatingSection/>
            </w:sdtPr>
            <w:sdtEndPr/>
            <w:sdtContent>
              <w:sdt>
                <w:sdtPr>
                  <w:rPr>
                    <w:sz w:val="17"/>
                    <w:szCs w:val="17"/>
                  </w:rPr>
                  <w:id w:val="-417942418"/>
                  <w:placeholder>
                    <w:docPart w:val="D7374D4BDB6945CE8527F991BDC0B47A"/>
                  </w:placeholder>
                  <w15:repeatingSectionItem/>
                </w:sdtPr>
                <w:sdtEndPr/>
                <w:sdtContent>
                  <w:p w:rsidR="00C356C4" w:rsidRPr="005042FA" w:rsidRDefault="00C356C4" w:rsidP="00494F1B">
                    <w:pPr>
                      <w:pStyle w:val="ListBullet"/>
                      <w:numPr>
                        <w:ilvl w:val="0"/>
                        <w:numId w:val="0"/>
                      </w:numPr>
                      <w:spacing w:line="240" w:lineRule="auto"/>
                      <w:rPr>
                        <w:b/>
                        <w:sz w:val="17"/>
                        <w:szCs w:val="17"/>
                      </w:rPr>
                    </w:pPr>
                    <w:r w:rsidRPr="005042FA">
                      <w:rPr>
                        <w:b/>
                        <w:sz w:val="22"/>
                        <w:szCs w:val="22"/>
                      </w:rPr>
                      <w:t xml:space="preserve">Master of Arts, </w:t>
                    </w:r>
                    <w:r w:rsidR="003F426A">
                      <w:rPr>
                        <w:b/>
                        <w:sz w:val="22"/>
                        <w:szCs w:val="22"/>
                      </w:rPr>
                      <w:t>Software Development</w:t>
                    </w:r>
                    <w:r w:rsidR="008429B9" w:rsidRPr="005042FA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3F426A">
                      <w:rPr>
                        <w:b/>
                        <w:sz w:val="17"/>
                        <w:szCs w:val="17"/>
                      </w:rPr>
                      <w:t>May 2017</w:t>
                    </w:r>
                  </w:p>
                  <w:p w:rsidR="005D7F37" w:rsidRPr="003F426A" w:rsidRDefault="003F426A" w:rsidP="00494F1B">
                    <w:pPr>
                      <w:pStyle w:val="ListBullet"/>
                      <w:numPr>
                        <w:ilvl w:val="0"/>
                        <w:numId w:val="0"/>
                      </w:numPr>
                      <w:spacing w:line="240" w:lineRule="auto"/>
                      <w:rPr>
                        <w:i/>
                        <w:sz w:val="17"/>
                        <w:szCs w:val="17"/>
                      </w:rPr>
                    </w:pPr>
                    <w:r w:rsidRPr="003F426A">
                      <w:rPr>
                        <w:i/>
                        <w:sz w:val="17"/>
                        <w:szCs w:val="17"/>
                      </w:rPr>
                      <w:t>SNHU Distance</w:t>
                    </w:r>
                    <w:r w:rsidR="00947BEE">
                      <w:rPr>
                        <w:i/>
                        <w:sz w:val="17"/>
                        <w:szCs w:val="17"/>
                      </w:rPr>
                      <w:t xml:space="preserve"> Learning,</w:t>
                    </w:r>
                    <w:r w:rsidR="00947BEE" w:rsidRPr="00947BEE">
                      <w:rPr>
                        <w:sz w:val="17"/>
                        <w:szCs w:val="17"/>
                      </w:rPr>
                      <w:t xml:space="preserve"> New York, NY</w:t>
                    </w:r>
                  </w:p>
                  <w:p w:rsidR="00B6439E" w:rsidRPr="005042FA" w:rsidRDefault="003368C0" w:rsidP="003368C0">
                    <w:pPr>
                      <w:pStyle w:val="ListBullet"/>
                      <w:numPr>
                        <w:ilvl w:val="0"/>
                        <w:numId w:val="0"/>
                      </w:numPr>
                      <w:tabs>
                        <w:tab w:val="left" w:pos="2010"/>
                      </w:tabs>
                      <w:spacing w:line="240" w:lineRule="auto"/>
                      <w:ind w:left="360"/>
                      <w:rPr>
                        <w:sz w:val="17"/>
                        <w:szCs w:val="17"/>
                      </w:rPr>
                    </w:pPr>
                    <w:r w:rsidRPr="005042FA">
                      <w:rPr>
                        <w:sz w:val="17"/>
                        <w:szCs w:val="17"/>
                      </w:rPr>
                      <w:tab/>
                    </w:r>
                  </w:p>
                </w:sdtContent>
              </w:sdt>
              <w:sdt>
                <w:sdtPr>
                  <w:rPr>
                    <w:sz w:val="17"/>
                    <w:szCs w:val="17"/>
                  </w:rPr>
                  <w:id w:val="-1973903857"/>
                  <w:placeholder>
                    <w:docPart w:val="D7374D4BDB6945CE8527F991BDC0B47A"/>
                  </w:placeholder>
                  <w15:repeatingSectionItem/>
                </w:sdtPr>
                <w:sdtEndPr/>
                <w:sdtContent>
                  <w:p w:rsidR="001104D9" w:rsidRPr="005042FA" w:rsidRDefault="00C356C4" w:rsidP="00494F1B">
                    <w:pPr>
                      <w:pStyle w:val="ListBullet"/>
                      <w:numPr>
                        <w:ilvl w:val="0"/>
                        <w:numId w:val="0"/>
                      </w:numPr>
                      <w:spacing w:line="240" w:lineRule="auto"/>
                      <w:rPr>
                        <w:b/>
                        <w:sz w:val="17"/>
                        <w:szCs w:val="17"/>
                      </w:rPr>
                    </w:pPr>
                    <w:r w:rsidRPr="005042FA">
                      <w:rPr>
                        <w:b/>
                        <w:sz w:val="22"/>
                        <w:szCs w:val="22"/>
                      </w:rPr>
                      <w:t xml:space="preserve">Bachelor of Arts, </w:t>
                    </w:r>
                    <w:r w:rsidR="00A15F41">
                      <w:rPr>
                        <w:b/>
                        <w:sz w:val="22"/>
                        <w:szCs w:val="22"/>
                      </w:rPr>
                      <w:t xml:space="preserve">Business Administration &amp; </w:t>
                    </w:r>
                    <w:r w:rsidR="003F426A">
                      <w:rPr>
                        <w:b/>
                        <w:sz w:val="22"/>
                        <w:szCs w:val="22"/>
                      </w:rPr>
                      <w:t>Sociology</w:t>
                    </w:r>
                    <w:r w:rsidR="004B1738" w:rsidRPr="005042FA">
                      <w:rPr>
                        <w:b/>
                        <w:sz w:val="17"/>
                        <w:szCs w:val="17"/>
                      </w:rPr>
                      <w:t>, May 2012</w:t>
                    </w:r>
                  </w:p>
                  <w:p w:rsidR="00B6439E" w:rsidRPr="005042FA" w:rsidRDefault="003F426A" w:rsidP="003F426A">
                    <w:pPr>
                      <w:pStyle w:val="ListBullet"/>
                      <w:numPr>
                        <w:ilvl w:val="0"/>
                        <w:numId w:val="0"/>
                      </w:numPr>
                      <w:spacing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i/>
                        <w:sz w:val="17"/>
                        <w:szCs w:val="17"/>
                      </w:rPr>
                      <w:t>University of Vermont</w:t>
                    </w:r>
                    <w:r w:rsidR="001104D9" w:rsidRPr="005042FA">
                      <w:rPr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sz w:val="17"/>
                        <w:szCs w:val="17"/>
                      </w:rPr>
                      <w:t>Burlington, VT</w:t>
                    </w:r>
                    <w:r w:rsidR="001104D9" w:rsidRPr="005042FA">
                      <w:rPr>
                        <w:sz w:val="17"/>
                        <w:szCs w:val="17"/>
                      </w:rPr>
                      <w:t xml:space="preserve"> </w:t>
                    </w:r>
                  </w:p>
                </w:sdtContent>
              </w:sdt>
            </w:sdtContent>
          </w:sdt>
        </w:tc>
      </w:tr>
      <w:tr w:rsidR="00B6439E" w:rsidRPr="005042FA" w:rsidTr="00EF64F8">
        <w:trPr>
          <w:trHeight w:val="716"/>
        </w:trPr>
        <w:tc>
          <w:tcPr>
            <w:tcW w:w="1442" w:type="dxa"/>
          </w:tcPr>
          <w:p w:rsidR="00B6439E" w:rsidRPr="005042FA" w:rsidRDefault="00225538" w:rsidP="00AD10A1">
            <w:pPr>
              <w:pStyle w:val="Heading1"/>
              <w:jc w:val="center"/>
              <w:rPr>
                <w:sz w:val="22"/>
                <w:szCs w:val="22"/>
              </w:rPr>
            </w:pPr>
            <w:r w:rsidRPr="005042FA">
              <w:rPr>
                <w:sz w:val="22"/>
                <w:szCs w:val="22"/>
              </w:rPr>
              <w:t>Professional Experience</w:t>
            </w:r>
          </w:p>
        </w:tc>
        <w:tc>
          <w:tcPr>
            <w:tcW w:w="450" w:type="dxa"/>
          </w:tcPr>
          <w:p w:rsidR="00B6439E" w:rsidRPr="005042FA" w:rsidRDefault="00B6439E">
            <w:pPr>
              <w:rPr>
                <w:sz w:val="17"/>
                <w:szCs w:val="17"/>
              </w:rPr>
            </w:pPr>
          </w:p>
          <w:p w:rsidR="00EF64F8" w:rsidRPr="005042FA" w:rsidRDefault="00EF64F8">
            <w:pPr>
              <w:rPr>
                <w:sz w:val="17"/>
                <w:szCs w:val="17"/>
              </w:rPr>
            </w:pPr>
          </w:p>
          <w:p w:rsidR="00EF64F8" w:rsidRPr="005042FA" w:rsidRDefault="00EF64F8">
            <w:pPr>
              <w:rPr>
                <w:sz w:val="17"/>
                <w:szCs w:val="17"/>
              </w:rPr>
            </w:pPr>
          </w:p>
        </w:tc>
        <w:tc>
          <w:tcPr>
            <w:tcW w:w="8696" w:type="dxa"/>
          </w:tcPr>
          <w:sdt>
            <w:sdtPr>
              <w:rPr>
                <w:b/>
                <w:bCs/>
                <w:caps/>
                <w:sz w:val="17"/>
                <w:szCs w:val="17"/>
              </w:rPr>
              <w:id w:val="1883832687"/>
              <w15:repeatingSection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sz w:val="19"/>
                    <w:szCs w:val="19"/>
                  </w:rPr>
                  <w:id w:val="-1020382880"/>
                  <w:placeholder>
                    <w:docPart w:val="60EBCE92556E4805B7B0BB688436CE9B"/>
                  </w:placeholder>
                  <w15:repeatingSectionItem/>
                </w:sdtPr>
                <w:sdtEndPr>
                  <w:rPr>
                    <w:sz w:val="21"/>
                    <w:szCs w:val="21"/>
                  </w:rPr>
                </w:sdtEndPr>
                <w:sdtContent>
                  <w:p w:rsidR="00EF64F8" w:rsidRPr="005042FA" w:rsidRDefault="00AC35CF" w:rsidP="003F426A">
                    <w:pPr>
                      <w:spacing w:before="20" w:after="0" w:line="240" w:lineRule="auto"/>
                      <w:rPr>
                        <w:sz w:val="21"/>
                        <w:szCs w:val="21"/>
                      </w:rPr>
                    </w:pPr>
                    <w:r w:rsidRPr="005042FA">
                      <w:rPr>
                        <w:szCs w:val="21"/>
                      </w:rPr>
                      <w:t xml:space="preserve"> </w:t>
                    </w:r>
                  </w:p>
                  <w:p w:rsidR="00B6439E" w:rsidRPr="00086D7B" w:rsidRDefault="003F426A" w:rsidP="00494F1B">
                    <w:pPr>
                      <w:spacing w:before="20" w:after="0" w:line="240" w:lineRule="auto"/>
                      <w:rPr>
                        <w:sz w:val="18"/>
                        <w:szCs w:val="18"/>
                      </w:rPr>
                    </w:pPr>
                    <w:r w:rsidRPr="00086D7B">
                      <w:rPr>
                        <w:b/>
                        <w:sz w:val="18"/>
                        <w:szCs w:val="18"/>
                      </w:rPr>
                      <w:t>Recruiting Consultant</w:t>
                    </w:r>
                    <w:r w:rsidR="004D5625" w:rsidRPr="00086D7B">
                      <w:rPr>
                        <w:b/>
                        <w:sz w:val="18"/>
                        <w:szCs w:val="18"/>
                      </w:rPr>
                      <w:t xml:space="preserve"> </w:t>
                    </w:r>
                    <w:r w:rsidR="00EF64F8" w:rsidRPr="00086D7B">
                      <w:rPr>
                        <w:b/>
                        <w:sz w:val="18"/>
                        <w:szCs w:val="18"/>
                      </w:rPr>
                      <w:t xml:space="preserve">        </w:t>
                    </w:r>
                    <w:r w:rsidR="004D5625" w:rsidRPr="00086D7B">
                      <w:rPr>
                        <w:b/>
                        <w:sz w:val="18"/>
                        <w:szCs w:val="18"/>
                      </w:rPr>
                      <w:t xml:space="preserve">                                        </w:t>
                    </w:r>
                    <w:r w:rsidR="00086D7B">
                      <w:rPr>
                        <w:b/>
                        <w:sz w:val="18"/>
                        <w:szCs w:val="18"/>
                      </w:rPr>
                      <w:t xml:space="preserve">      </w:t>
                    </w:r>
                    <w:r w:rsidR="00086D7B" w:rsidRPr="00086D7B">
                      <w:rPr>
                        <w:sz w:val="18"/>
                        <w:szCs w:val="18"/>
                      </w:rPr>
                      <w:t>January</w:t>
                    </w:r>
                    <w:r w:rsidRPr="00086D7B">
                      <w:rPr>
                        <w:sz w:val="18"/>
                        <w:szCs w:val="18"/>
                      </w:rPr>
                      <w:t xml:space="preserve"> 2012</w:t>
                    </w:r>
                    <w:r w:rsidR="00EF64F8" w:rsidRPr="00086D7B">
                      <w:rPr>
                        <w:sz w:val="18"/>
                        <w:szCs w:val="18"/>
                      </w:rPr>
                      <w:t xml:space="preserve">- </w:t>
                    </w:r>
                    <w:r w:rsidRPr="00086D7B">
                      <w:rPr>
                        <w:sz w:val="18"/>
                        <w:szCs w:val="18"/>
                      </w:rPr>
                      <w:t>Present</w:t>
                    </w:r>
                  </w:p>
                  <w:p w:rsidR="004D5625" w:rsidRPr="005042FA" w:rsidRDefault="003F426A" w:rsidP="004D5625">
                    <w:pPr>
                      <w:spacing w:before="20" w:after="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ING Staffing Solutions, New York, NY </w:t>
                    </w:r>
                  </w:p>
                  <w:p w:rsidR="00E659B0" w:rsidRPr="005042FA" w:rsidRDefault="00E659B0" w:rsidP="004D5625">
                    <w:pPr>
                      <w:spacing w:before="20" w:after="0" w:line="240" w:lineRule="auto"/>
                      <w:rPr>
                        <w:sz w:val="19"/>
                        <w:szCs w:val="21"/>
                      </w:rPr>
                    </w:pPr>
                  </w:p>
                  <w:p w:rsidR="00BD7928" w:rsidRDefault="00D375B9" w:rsidP="00BD7928">
                    <w:pPr>
                      <w:numPr>
                        <w:ilvl w:val="0"/>
                        <w:numId w:val="11"/>
                      </w:numPr>
                      <w:spacing w:before="20" w:after="0" w:line="240" w:lineRule="auto"/>
                      <w:rPr>
                        <w:sz w:val="21"/>
                        <w:szCs w:val="21"/>
                      </w:rPr>
                    </w:pPr>
                    <w:r w:rsidRPr="005042FA">
                      <w:rPr>
                        <w:sz w:val="21"/>
                        <w:szCs w:val="21"/>
                      </w:rPr>
                      <w:t>R</w:t>
                    </w:r>
                    <w:r w:rsidR="00BD6C46" w:rsidRPr="005042FA">
                      <w:rPr>
                        <w:sz w:val="21"/>
                        <w:szCs w:val="21"/>
                      </w:rPr>
                      <w:t>ecruit</w:t>
                    </w:r>
                    <w:r w:rsidR="006F4A96" w:rsidRPr="005042FA">
                      <w:rPr>
                        <w:sz w:val="21"/>
                        <w:szCs w:val="21"/>
                      </w:rPr>
                      <w:t>ed for an array of</w:t>
                    </w:r>
                    <w:r w:rsidR="005B2DC6" w:rsidRPr="005042FA">
                      <w:rPr>
                        <w:sz w:val="21"/>
                        <w:szCs w:val="21"/>
                      </w:rPr>
                      <w:t xml:space="preserve"> entry level to professional level positions</w:t>
                    </w:r>
                    <w:r w:rsidR="000E10A5" w:rsidRPr="005042FA">
                      <w:rPr>
                        <w:sz w:val="21"/>
                        <w:szCs w:val="21"/>
                      </w:rPr>
                      <w:t xml:space="preserve"> including, </w:t>
                    </w:r>
                    <w:r w:rsidR="003F426A">
                      <w:rPr>
                        <w:sz w:val="21"/>
                        <w:szCs w:val="21"/>
                      </w:rPr>
                      <w:t xml:space="preserve">software engineers, </w:t>
                    </w:r>
                    <w:r w:rsidR="00E677BF">
                      <w:rPr>
                        <w:sz w:val="21"/>
                        <w:szCs w:val="21"/>
                      </w:rPr>
                      <w:t xml:space="preserve">hospitality, </w:t>
                    </w:r>
                    <w:r w:rsidR="00086D7B">
                      <w:rPr>
                        <w:sz w:val="21"/>
                        <w:szCs w:val="21"/>
                      </w:rPr>
                      <w:t xml:space="preserve">finance, legal, </w:t>
                    </w:r>
                    <w:r w:rsidR="003F426A">
                      <w:rPr>
                        <w:sz w:val="21"/>
                        <w:szCs w:val="21"/>
                      </w:rPr>
                      <w:t xml:space="preserve">and sales roles. </w:t>
                    </w:r>
                  </w:p>
                  <w:p w:rsidR="00BD7928" w:rsidRDefault="00BD7928" w:rsidP="00BD7928">
                    <w:pPr>
                      <w:numPr>
                        <w:ilvl w:val="0"/>
                        <w:numId w:val="11"/>
                      </w:numPr>
                      <w:spacing w:before="20" w:after="0" w:line="240" w:lineRule="auto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Responsible for sourcing applicable candidates through networking, university relations, and internet search</w:t>
                    </w:r>
                    <w:r w:rsidR="00F27C96">
                      <w:rPr>
                        <w:sz w:val="21"/>
                        <w:szCs w:val="21"/>
                      </w:rPr>
                      <w:t>es</w:t>
                    </w:r>
                    <w:r>
                      <w:rPr>
                        <w:sz w:val="21"/>
                        <w:szCs w:val="21"/>
                      </w:rPr>
                      <w:t xml:space="preserve"> using Indeed, LinkedIn, and advanced Boolean </w:t>
                    </w:r>
                    <w:r w:rsidR="00F27C96">
                      <w:rPr>
                        <w:sz w:val="21"/>
                        <w:szCs w:val="21"/>
                      </w:rPr>
                      <w:t>techniques</w:t>
                    </w:r>
                    <w:r>
                      <w:rPr>
                        <w:sz w:val="21"/>
                        <w:szCs w:val="21"/>
                      </w:rPr>
                      <w:t xml:space="preserve">. </w:t>
                    </w:r>
                  </w:p>
                  <w:p w:rsidR="003F426A" w:rsidRPr="00BD7928" w:rsidRDefault="00BD7928" w:rsidP="00BD7928">
                    <w:pPr>
                      <w:numPr>
                        <w:ilvl w:val="0"/>
                        <w:numId w:val="11"/>
                      </w:numPr>
                      <w:spacing w:before="20" w:after="0" w:line="240" w:lineRule="auto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Built a solid </w:t>
                    </w:r>
                    <w:r w:rsidRPr="00E677BF">
                      <w:rPr>
                        <w:sz w:val="21"/>
                        <w:szCs w:val="21"/>
                      </w:rPr>
                      <w:t xml:space="preserve">pipeline of candidates </w:t>
                    </w:r>
                    <w:r w:rsidR="00F27C96">
                      <w:rPr>
                        <w:sz w:val="21"/>
                        <w:szCs w:val="21"/>
                      </w:rPr>
                      <w:t>by building</w:t>
                    </w:r>
                    <w:r w:rsidRPr="00E677BF">
                      <w:rPr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sz w:val="21"/>
                        <w:szCs w:val="21"/>
                      </w:rPr>
                      <w:t xml:space="preserve">rapport with </w:t>
                    </w:r>
                    <w:r w:rsidRPr="00E677BF">
                      <w:rPr>
                        <w:sz w:val="21"/>
                        <w:szCs w:val="21"/>
                      </w:rPr>
                      <w:t>non-profit</w:t>
                    </w:r>
                    <w:r>
                      <w:rPr>
                        <w:sz w:val="21"/>
                        <w:szCs w:val="21"/>
                      </w:rPr>
                      <w:t xml:space="preserve"> organizations</w:t>
                    </w:r>
                    <w:r w:rsidR="00F27C96">
                      <w:rPr>
                        <w:sz w:val="21"/>
                        <w:szCs w:val="21"/>
                      </w:rPr>
                      <w:t xml:space="preserve">, community networks </w:t>
                    </w:r>
                    <w:r>
                      <w:rPr>
                        <w:sz w:val="21"/>
                        <w:szCs w:val="21"/>
                      </w:rPr>
                      <w:t>and word of mouth.</w:t>
                    </w:r>
                  </w:p>
                  <w:p w:rsidR="005B2DC6" w:rsidRPr="005042FA" w:rsidRDefault="005B2DC6" w:rsidP="00494F1B">
                    <w:pPr>
                      <w:numPr>
                        <w:ilvl w:val="0"/>
                        <w:numId w:val="11"/>
                      </w:numPr>
                      <w:spacing w:before="20" w:after="0" w:line="240" w:lineRule="auto"/>
                      <w:rPr>
                        <w:sz w:val="21"/>
                        <w:szCs w:val="21"/>
                      </w:rPr>
                    </w:pPr>
                    <w:r w:rsidRPr="005042FA">
                      <w:rPr>
                        <w:sz w:val="21"/>
                        <w:szCs w:val="21"/>
                      </w:rPr>
                      <w:t>Conduct</w:t>
                    </w:r>
                    <w:r w:rsidR="006F4A96" w:rsidRPr="005042FA">
                      <w:rPr>
                        <w:sz w:val="21"/>
                        <w:szCs w:val="21"/>
                      </w:rPr>
                      <w:t>ed</w:t>
                    </w:r>
                    <w:r w:rsidR="00765D94" w:rsidRPr="005042FA">
                      <w:rPr>
                        <w:sz w:val="21"/>
                        <w:szCs w:val="21"/>
                      </w:rPr>
                      <w:t xml:space="preserve"> pre-interview phone </w:t>
                    </w:r>
                    <w:r w:rsidRPr="005042FA">
                      <w:rPr>
                        <w:sz w:val="21"/>
                        <w:szCs w:val="21"/>
                      </w:rPr>
                      <w:t>screenings, 1</w:t>
                    </w:r>
                    <w:r w:rsidRPr="005042FA">
                      <w:rPr>
                        <w:sz w:val="21"/>
                        <w:szCs w:val="21"/>
                        <w:vertAlign w:val="superscript"/>
                      </w:rPr>
                      <w:t>st</w:t>
                    </w:r>
                    <w:r w:rsidRPr="005042FA">
                      <w:rPr>
                        <w:sz w:val="21"/>
                        <w:szCs w:val="21"/>
                      </w:rPr>
                      <w:t xml:space="preserve"> round interviews and </w:t>
                    </w:r>
                    <w:r w:rsidR="00F27C96">
                      <w:rPr>
                        <w:sz w:val="21"/>
                        <w:szCs w:val="21"/>
                      </w:rPr>
                      <w:t>assisted in, making</w:t>
                    </w:r>
                    <w:r w:rsidRPr="005042FA">
                      <w:rPr>
                        <w:sz w:val="21"/>
                        <w:szCs w:val="21"/>
                      </w:rPr>
                      <w:t xml:space="preserve"> final hiring decis</w:t>
                    </w:r>
                    <w:r w:rsidR="007C5D40" w:rsidRPr="005042FA">
                      <w:rPr>
                        <w:sz w:val="21"/>
                        <w:szCs w:val="21"/>
                      </w:rPr>
                      <w:t xml:space="preserve">ions </w:t>
                    </w:r>
                    <w:r w:rsidR="00F27C96">
                      <w:rPr>
                        <w:sz w:val="21"/>
                        <w:szCs w:val="21"/>
                      </w:rPr>
                      <w:t xml:space="preserve">and negotiated offers </w:t>
                    </w:r>
                    <w:r w:rsidR="007C5D40" w:rsidRPr="005042FA">
                      <w:rPr>
                        <w:sz w:val="21"/>
                        <w:szCs w:val="21"/>
                      </w:rPr>
                      <w:t xml:space="preserve">for </w:t>
                    </w:r>
                    <w:r w:rsidR="00E677BF">
                      <w:rPr>
                        <w:sz w:val="21"/>
                        <w:szCs w:val="21"/>
                      </w:rPr>
                      <w:t xml:space="preserve">various </w:t>
                    </w:r>
                    <w:r w:rsidR="007C5D40" w:rsidRPr="005042FA">
                      <w:rPr>
                        <w:sz w:val="21"/>
                        <w:szCs w:val="21"/>
                      </w:rPr>
                      <w:t>entry level po</w:t>
                    </w:r>
                    <w:r w:rsidR="005E416A" w:rsidRPr="005042FA">
                      <w:rPr>
                        <w:sz w:val="21"/>
                        <w:szCs w:val="21"/>
                      </w:rPr>
                      <w:t>sitions.</w:t>
                    </w:r>
                    <w:r w:rsidR="007C5D40" w:rsidRPr="005042FA">
                      <w:rPr>
                        <w:sz w:val="21"/>
                        <w:szCs w:val="21"/>
                      </w:rPr>
                      <w:t xml:space="preserve"> </w:t>
                    </w:r>
                  </w:p>
                  <w:p w:rsidR="00BD7928" w:rsidRPr="00F27C96" w:rsidRDefault="00FD55F2" w:rsidP="00F27C96">
                    <w:pPr>
                      <w:numPr>
                        <w:ilvl w:val="0"/>
                        <w:numId w:val="11"/>
                      </w:numPr>
                      <w:spacing w:before="20" w:after="0" w:line="240" w:lineRule="auto"/>
                      <w:rPr>
                        <w:sz w:val="21"/>
                        <w:szCs w:val="21"/>
                      </w:rPr>
                    </w:pPr>
                    <w:r w:rsidRPr="005042FA">
                      <w:rPr>
                        <w:sz w:val="21"/>
                        <w:szCs w:val="21"/>
                      </w:rPr>
                      <w:t>Respond</w:t>
                    </w:r>
                    <w:r w:rsidR="00EC52C5" w:rsidRPr="005042FA">
                      <w:rPr>
                        <w:sz w:val="21"/>
                        <w:szCs w:val="21"/>
                      </w:rPr>
                      <w:t>ed</w:t>
                    </w:r>
                    <w:r w:rsidRPr="005042FA">
                      <w:rPr>
                        <w:sz w:val="21"/>
                        <w:szCs w:val="21"/>
                      </w:rPr>
                      <w:t xml:space="preserve"> to employee inquiries and ensure</w:t>
                    </w:r>
                    <w:r w:rsidR="00765D94" w:rsidRPr="005042FA">
                      <w:rPr>
                        <w:sz w:val="21"/>
                        <w:szCs w:val="21"/>
                      </w:rPr>
                      <w:t>d</w:t>
                    </w:r>
                    <w:r w:rsidRPr="005042FA">
                      <w:rPr>
                        <w:sz w:val="21"/>
                        <w:szCs w:val="21"/>
                      </w:rPr>
                      <w:t xml:space="preserve"> compliance with</w:t>
                    </w:r>
                    <w:r w:rsidR="00C77CD4" w:rsidRPr="005042FA">
                      <w:rPr>
                        <w:sz w:val="21"/>
                        <w:szCs w:val="21"/>
                      </w:rPr>
                      <w:t xml:space="preserve"> company</w:t>
                    </w:r>
                    <w:r w:rsidRPr="005042FA">
                      <w:rPr>
                        <w:sz w:val="21"/>
                        <w:szCs w:val="21"/>
                      </w:rPr>
                      <w:t xml:space="preserve"> poli</w:t>
                    </w:r>
                    <w:r w:rsidR="00C77CD4" w:rsidRPr="005042FA">
                      <w:rPr>
                        <w:sz w:val="21"/>
                        <w:szCs w:val="21"/>
                      </w:rPr>
                      <w:t>cies and procedures</w:t>
                    </w:r>
                    <w:r w:rsidR="00BD7928">
                      <w:rPr>
                        <w:sz w:val="21"/>
                        <w:szCs w:val="21"/>
                      </w:rPr>
                      <w:t xml:space="preserve"> acting as a candidate advocate</w:t>
                    </w:r>
                    <w:r w:rsidR="00C77CD4" w:rsidRPr="005042FA">
                      <w:rPr>
                        <w:sz w:val="21"/>
                        <w:szCs w:val="21"/>
                      </w:rPr>
                      <w:t>.</w:t>
                    </w:r>
                  </w:p>
                  <w:p w:rsidR="00425F04" w:rsidRPr="005042FA" w:rsidRDefault="00BD7928" w:rsidP="00494F1B">
                    <w:pPr>
                      <w:numPr>
                        <w:ilvl w:val="0"/>
                        <w:numId w:val="11"/>
                      </w:numPr>
                      <w:spacing w:before="20" w:after="0" w:line="240" w:lineRule="auto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Refreshed</w:t>
                    </w:r>
                    <w:r w:rsidR="004550F8" w:rsidRPr="005042FA">
                      <w:rPr>
                        <w:sz w:val="21"/>
                        <w:szCs w:val="21"/>
                      </w:rPr>
                      <w:t xml:space="preserve"> recruitment reports via Applicant Tracking System (</w:t>
                    </w:r>
                    <w:proofErr w:type="spellStart"/>
                    <w:r w:rsidR="003F426A">
                      <w:rPr>
                        <w:sz w:val="21"/>
                        <w:szCs w:val="21"/>
                      </w:rPr>
                      <w:t>UltiPro</w:t>
                    </w:r>
                    <w:proofErr w:type="spellEnd"/>
                    <w:r w:rsidR="00B603A4">
                      <w:rPr>
                        <w:sz w:val="21"/>
                        <w:szCs w:val="21"/>
                      </w:rPr>
                      <w:t>), (</w:t>
                    </w:r>
                    <w:proofErr w:type="spellStart"/>
                    <w:r w:rsidR="00B603A4">
                      <w:rPr>
                        <w:sz w:val="21"/>
                        <w:szCs w:val="21"/>
                      </w:rPr>
                      <w:t>Taleo</w:t>
                    </w:r>
                    <w:proofErr w:type="spellEnd"/>
                    <w:r w:rsidR="00B603A4">
                      <w:rPr>
                        <w:sz w:val="21"/>
                        <w:szCs w:val="21"/>
                      </w:rPr>
                      <w:t>).</w:t>
                    </w:r>
                  </w:p>
                </w:sdtContent>
              </w:sdt>
              <w:p w:rsidR="00BD7928" w:rsidRPr="00E677BF" w:rsidRDefault="00BD7928" w:rsidP="00BD7928">
                <w:pPr>
                  <w:spacing w:before="20" w:after="0" w:line="240" w:lineRule="auto"/>
                  <w:rPr>
                    <w:sz w:val="21"/>
                    <w:szCs w:val="21"/>
                  </w:rPr>
                </w:pP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7"/>
                    <w:szCs w:val="17"/>
                    <w14:ligatures w14:val="none"/>
                  </w:rPr>
                  <w:id w:val="1773050815"/>
                  <w:placeholder>
                    <w:docPart w:val="60EBCE92556E4805B7B0BB688436CE9B"/>
                  </w:placeholder>
                  <w15:repeatingSectionItem/>
                </w:sdtPr>
                <w:sdtEndPr>
                  <w:rPr>
                    <w:i/>
                  </w:rPr>
                </w:sdtEndPr>
                <w:sdtContent>
                  <w:p w:rsidR="00BD7928" w:rsidRPr="00BD7928" w:rsidRDefault="003F426A" w:rsidP="004D5625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:sz w:val="24"/>
                        <w:szCs w:val="24"/>
                        <w14:ligatures w14:val="none"/>
                      </w:rPr>
                      <w:t>Brand</w:t>
                    </w:r>
                    <w:r w:rsidR="004D5625" w:rsidRPr="005042FA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:sz w:val="24"/>
                        <w:szCs w:val="24"/>
                        <w14:ligatures w14:val="none"/>
                      </w:rPr>
                      <w:t xml:space="preserve"> </w:t>
                    </w:r>
                    <w:r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:sz w:val="24"/>
                        <w:szCs w:val="24"/>
                        <w14:ligatures w14:val="none"/>
                      </w:rPr>
                      <w:t>Manager</w:t>
                    </w:r>
                    <w:r w:rsidRPr="005042FA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</w:t>
                    </w:r>
                    <w:r w:rsidRPr="005042FA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(</w:t>
                    </w:r>
                    <w:r w:rsidR="00086D7B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Contract)  </w:t>
                    </w:r>
                    <w:r w:rsidR="00BD7928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                              </w:t>
                    </w:r>
                    <w:r w:rsidR="00F27C96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 </w:t>
                    </w:r>
                    <w:r w:rsidR="00BD7928" w:rsidRPr="00F27C96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sz w:val="18"/>
                        <w14:ligatures w14:val="none"/>
                      </w:rPr>
                      <w:t>January 2015-January 2016</w:t>
                    </w:r>
                  </w:p>
                  <w:p w:rsidR="00494F1B" w:rsidRPr="005042FA" w:rsidRDefault="00BD7928" w:rsidP="004D5625">
                    <w:pPr>
                      <w:pStyle w:val="Heading2"/>
                      <w:rPr>
                        <w:b w:val="0"/>
                        <w:sz w:val="17"/>
                        <w:szCs w:val="17"/>
                      </w:rPr>
                    </w:pPr>
                    <w:r w:rsidRPr="00B603A4">
                      <w:rPr>
                        <w:b w:val="0"/>
                        <w:sz w:val="21"/>
                        <w:szCs w:val="21"/>
                      </w:rPr>
                      <w:t xml:space="preserve"> C</w:t>
                    </w:r>
                    <w:r w:rsidRPr="00B603A4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sz w:val="19"/>
                        <w:szCs w:val="21"/>
                        <w14:ligatures w14:val="none"/>
                      </w:rPr>
                      <w:t>oca-Cola, New</w:t>
                    </w: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sz w:val="19"/>
                        <w:szCs w:val="21"/>
                        <w14:ligatures w14:val="none"/>
                      </w:rPr>
                      <w:t xml:space="preserve"> York,</w:t>
                    </w:r>
                    <w:r w:rsidRPr="005042FA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sz w:val="19"/>
                        <w:szCs w:val="21"/>
                        <w14:ligatures w14:val="none"/>
                      </w:rPr>
                      <w:t xml:space="preserve"> NY                                             </w:t>
                    </w:r>
                    <w:r w:rsidRPr="005042FA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sz w:val="19"/>
                        <w:szCs w:val="19"/>
                        <w14:ligatures w14:val="none"/>
                      </w:rPr>
                      <w:t xml:space="preserve">                         </w:t>
                    </w:r>
                  </w:p>
                  <w:p w:rsidR="003F426A" w:rsidRPr="003F426A" w:rsidRDefault="003F426A" w:rsidP="003F426A">
                    <w:pPr>
                      <w:numPr>
                        <w:ilvl w:val="0"/>
                        <w:numId w:val="11"/>
                      </w:numPr>
                      <w:spacing w:before="20" w:after="0" w:line="240" w:lineRule="auto"/>
                      <w:rPr>
                        <w:sz w:val="21"/>
                        <w:szCs w:val="21"/>
                      </w:rPr>
                    </w:pPr>
                    <w:r w:rsidRPr="003F426A">
                      <w:rPr>
                        <w:sz w:val="21"/>
                        <w:szCs w:val="21"/>
                      </w:rPr>
                      <w:t xml:space="preserve">Increased sales </w:t>
                    </w:r>
                    <w:r w:rsidR="00BD7928">
                      <w:rPr>
                        <w:sz w:val="21"/>
                        <w:szCs w:val="21"/>
                      </w:rPr>
                      <w:t>over</w:t>
                    </w:r>
                    <w:r w:rsidRPr="003F426A">
                      <w:rPr>
                        <w:sz w:val="21"/>
                        <w:szCs w:val="21"/>
                      </w:rPr>
                      <w:t xml:space="preserve"> 70% by launching Coca-Colas brand management campaign.</w:t>
                    </w:r>
                  </w:p>
                  <w:p w:rsidR="003F426A" w:rsidRPr="003F426A" w:rsidRDefault="003F426A" w:rsidP="003F426A">
                    <w:pPr>
                      <w:numPr>
                        <w:ilvl w:val="0"/>
                        <w:numId w:val="11"/>
                      </w:numPr>
                      <w:spacing w:before="20" w:after="0" w:line="240" w:lineRule="auto"/>
                      <w:rPr>
                        <w:sz w:val="21"/>
                        <w:szCs w:val="21"/>
                      </w:rPr>
                    </w:pPr>
                    <w:r w:rsidRPr="003F426A">
                      <w:rPr>
                        <w:sz w:val="21"/>
                        <w:szCs w:val="21"/>
                      </w:rPr>
                      <w:t>Effectively communicated and coordinated with merchandisers for execution of the</w:t>
                    </w:r>
                  </w:p>
                  <w:p w:rsidR="003F426A" w:rsidRPr="003F426A" w:rsidRDefault="003F426A" w:rsidP="003F426A">
                    <w:pPr>
                      <w:numPr>
                        <w:ilvl w:val="0"/>
                        <w:numId w:val="11"/>
                      </w:numPr>
                      <w:spacing w:before="20" w:after="0" w:line="240" w:lineRule="auto"/>
                      <w:rPr>
                        <w:sz w:val="21"/>
                        <w:szCs w:val="21"/>
                      </w:rPr>
                    </w:pPr>
                    <w:r w:rsidRPr="003F426A">
                      <w:rPr>
                        <w:sz w:val="21"/>
                        <w:szCs w:val="21"/>
                      </w:rPr>
                      <w:t>plan-o-grams after acquiring incremental space in big box retailers and supermarkets</w:t>
                    </w:r>
                  </w:p>
                  <w:p w:rsidR="003F426A" w:rsidRPr="003F426A" w:rsidRDefault="00A15F41" w:rsidP="00A15F41">
                    <w:pPr>
                      <w:spacing w:before="20" w:after="0" w:line="240" w:lineRule="auto"/>
                      <w:ind w:left="216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throughout </w:t>
                    </w:r>
                    <w:r w:rsidR="003F426A" w:rsidRPr="003F426A">
                      <w:rPr>
                        <w:sz w:val="21"/>
                        <w:szCs w:val="21"/>
                      </w:rPr>
                      <w:t xml:space="preserve">NYC.  </w:t>
                    </w:r>
                  </w:p>
                  <w:p w:rsidR="003F426A" w:rsidRPr="003F426A" w:rsidRDefault="003F426A" w:rsidP="003F426A">
                    <w:pPr>
                      <w:numPr>
                        <w:ilvl w:val="0"/>
                        <w:numId w:val="11"/>
                      </w:numPr>
                      <w:spacing w:before="20" w:after="0" w:line="240" w:lineRule="auto"/>
                      <w:rPr>
                        <w:sz w:val="21"/>
                        <w:szCs w:val="21"/>
                      </w:rPr>
                    </w:pPr>
                    <w:r w:rsidRPr="003F426A">
                      <w:rPr>
                        <w:sz w:val="21"/>
                        <w:szCs w:val="21"/>
                      </w:rPr>
                      <w:t>Built effective relationships with each store to develop superior customer</w:t>
                    </w:r>
                  </w:p>
                  <w:p w:rsidR="003F426A" w:rsidRPr="003F426A" w:rsidRDefault="003F426A" w:rsidP="003F426A">
                    <w:pPr>
                      <w:numPr>
                        <w:ilvl w:val="0"/>
                        <w:numId w:val="11"/>
                      </w:numPr>
                      <w:spacing w:before="20" w:after="0" w:line="240" w:lineRule="auto"/>
                      <w:rPr>
                        <w:sz w:val="21"/>
                        <w:szCs w:val="21"/>
                      </w:rPr>
                    </w:pPr>
                    <w:r w:rsidRPr="003F426A">
                      <w:rPr>
                        <w:sz w:val="21"/>
                        <w:szCs w:val="21"/>
                      </w:rPr>
                      <w:t xml:space="preserve">satisfaction. </w:t>
                    </w:r>
                  </w:p>
                  <w:p w:rsidR="003F426A" w:rsidRPr="003F426A" w:rsidRDefault="003F426A" w:rsidP="003F426A">
                    <w:pPr>
                      <w:numPr>
                        <w:ilvl w:val="0"/>
                        <w:numId w:val="11"/>
                      </w:numPr>
                      <w:spacing w:before="20" w:after="0" w:line="240" w:lineRule="auto"/>
                      <w:rPr>
                        <w:sz w:val="21"/>
                        <w:szCs w:val="21"/>
                      </w:rPr>
                    </w:pPr>
                    <w:r w:rsidRPr="003F426A">
                      <w:rPr>
                        <w:sz w:val="21"/>
                        <w:szCs w:val="21"/>
                      </w:rPr>
                      <w:t>Created and implemented POS with chosen vendors.</w:t>
                    </w:r>
                  </w:p>
                  <w:p w:rsidR="003F426A" w:rsidRPr="003F426A" w:rsidRDefault="003F426A" w:rsidP="003F426A">
                    <w:pPr>
                      <w:numPr>
                        <w:ilvl w:val="0"/>
                        <w:numId w:val="11"/>
                      </w:numPr>
                      <w:spacing w:before="20" w:after="0" w:line="240" w:lineRule="auto"/>
                      <w:rPr>
                        <w:sz w:val="21"/>
                        <w:szCs w:val="21"/>
                      </w:rPr>
                    </w:pPr>
                    <w:r w:rsidRPr="003F426A">
                      <w:rPr>
                        <w:sz w:val="21"/>
                        <w:szCs w:val="21"/>
                      </w:rPr>
                      <w:t>Established and maintained proper high traffic displays, resulting in increased sales.</w:t>
                    </w:r>
                  </w:p>
                  <w:p w:rsidR="003F426A" w:rsidRPr="00A15F41" w:rsidRDefault="003F426A" w:rsidP="00A15F41">
                    <w:pPr>
                      <w:numPr>
                        <w:ilvl w:val="0"/>
                        <w:numId w:val="11"/>
                      </w:numPr>
                      <w:spacing w:before="20" w:after="0" w:line="240" w:lineRule="auto"/>
                      <w:rPr>
                        <w:sz w:val="21"/>
                        <w:szCs w:val="21"/>
                      </w:rPr>
                    </w:pPr>
                    <w:r w:rsidRPr="003F426A">
                      <w:rPr>
                        <w:sz w:val="21"/>
                        <w:szCs w:val="21"/>
                      </w:rPr>
                      <w:t xml:space="preserve">Tracked consumer insight by reviewing sales metrics, </w:t>
                    </w:r>
                    <w:r w:rsidR="00A15F41">
                      <w:rPr>
                        <w:sz w:val="21"/>
                        <w:szCs w:val="21"/>
                      </w:rPr>
                      <w:t xml:space="preserve">conducting live retail audits, </w:t>
                    </w:r>
                  </w:p>
                  <w:p w:rsidR="003F426A" w:rsidRPr="003F426A" w:rsidRDefault="003F426A" w:rsidP="003F426A">
                    <w:pPr>
                      <w:numPr>
                        <w:ilvl w:val="0"/>
                        <w:numId w:val="11"/>
                      </w:numPr>
                      <w:spacing w:before="20" w:after="0" w:line="240" w:lineRule="auto"/>
                      <w:rPr>
                        <w:sz w:val="21"/>
                        <w:szCs w:val="21"/>
                      </w:rPr>
                    </w:pPr>
                    <w:r w:rsidRPr="003F426A">
                      <w:rPr>
                        <w:sz w:val="21"/>
                        <w:szCs w:val="21"/>
                      </w:rPr>
                      <w:t>and market share exceeding sales goals.</w:t>
                    </w:r>
                  </w:p>
                  <w:p w:rsidR="003F426A" w:rsidRPr="003F426A" w:rsidRDefault="003F426A" w:rsidP="003F426A">
                    <w:pPr>
                      <w:numPr>
                        <w:ilvl w:val="0"/>
                        <w:numId w:val="11"/>
                      </w:numPr>
                      <w:rPr>
                        <w:i/>
                        <w:sz w:val="17"/>
                        <w:szCs w:val="17"/>
                      </w:rPr>
                    </w:pPr>
                    <w:r w:rsidRPr="003F426A">
                      <w:rPr>
                        <w:sz w:val="21"/>
                        <w:szCs w:val="21"/>
                      </w:rPr>
                      <w:t>Provided feedback on competitor activities and best practices.</w:t>
                    </w:r>
                  </w:p>
                  <w:p w:rsidR="009F0F63" w:rsidRPr="005042FA" w:rsidRDefault="003F426A" w:rsidP="00A15F41">
                    <w:pPr>
                      <w:rPr>
                        <w:i/>
                        <w:sz w:val="17"/>
                        <w:szCs w:val="17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Admissions Recruiter</w:t>
                    </w:r>
                    <w:r w:rsidR="00501481" w:rsidRPr="005042FA">
                      <w:rPr>
                        <w:i/>
                        <w:sz w:val="17"/>
                        <w:szCs w:val="17"/>
                      </w:rPr>
                      <w:t xml:space="preserve"> </w:t>
                    </w:r>
                    <w:r w:rsidR="00F27C96">
                      <w:rPr>
                        <w:i/>
                        <w:sz w:val="17"/>
                        <w:szCs w:val="17"/>
                      </w:rPr>
                      <w:t xml:space="preserve">                                             </w:t>
                    </w:r>
                    <w:r w:rsidR="00F27C96" w:rsidRPr="00F27C96">
                      <w:rPr>
                        <w:sz w:val="18"/>
                        <w:szCs w:val="17"/>
                      </w:rPr>
                      <w:t>September 2012-September 2013</w:t>
                    </w:r>
                  </w:p>
                </w:sdtContent>
              </w:sdt>
              <w:p w:rsidR="003F426A" w:rsidRPr="003F426A" w:rsidRDefault="003F426A" w:rsidP="003F426A">
                <w:pPr>
                  <w:numPr>
                    <w:ilvl w:val="0"/>
                    <w:numId w:val="11"/>
                  </w:numPr>
                  <w:spacing w:before="20" w:after="0" w:line="240" w:lineRule="auto"/>
                  <w:rPr>
                    <w:sz w:val="21"/>
                    <w:szCs w:val="21"/>
                  </w:rPr>
                </w:pPr>
                <w:r w:rsidRPr="003F426A">
                  <w:rPr>
                    <w:sz w:val="21"/>
                    <w:szCs w:val="21"/>
                  </w:rPr>
                  <w:t>Increased enrollment revenue by screening, interviewing and recruiting students for</w:t>
                </w:r>
              </w:p>
              <w:p w:rsidR="003F426A" w:rsidRPr="003F426A" w:rsidRDefault="003F426A" w:rsidP="003F426A">
                <w:pPr>
                  <w:numPr>
                    <w:ilvl w:val="0"/>
                    <w:numId w:val="11"/>
                  </w:numPr>
                  <w:spacing w:before="20" w:after="0" w:line="240" w:lineRule="auto"/>
                  <w:rPr>
                    <w:sz w:val="21"/>
                    <w:szCs w:val="21"/>
                  </w:rPr>
                </w:pPr>
                <w:r w:rsidRPr="003F426A">
                  <w:rPr>
                    <w:sz w:val="21"/>
                    <w:szCs w:val="21"/>
                  </w:rPr>
                  <w:t>career based programs.</w:t>
                </w:r>
              </w:p>
              <w:p w:rsidR="003F426A" w:rsidRPr="003F426A" w:rsidRDefault="003F426A" w:rsidP="003F426A">
                <w:pPr>
                  <w:numPr>
                    <w:ilvl w:val="0"/>
                    <w:numId w:val="11"/>
                  </w:numPr>
                  <w:spacing w:before="20" w:after="0" w:line="240" w:lineRule="auto"/>
                  <w:rPr>
                    <w:sz w:val="21"/>
                    <w:szCs w:val="21"/>
                  </w:rPr>
                </w:pPr>
                <w:r w:rsidRPr="003F426A">
                  <w:rPr>
                    <w:sz w:val="21"/>
                    <w:szCs w:val="21"/>
                  </w:rPr>
                  <w:t>Identified prospective customers using lead generating methods and performing an</w:t>
                </w:r>
              </w:p>
              <w:p w:rsidR="003F426A" w:rsidRPr="003F426A" w:rsidRDefault="003F426A" w:rsidP="003F426A">
                <w:pPr>
                  <w:numPr>
                    <w:ilvl w:val="0"/>
                    <w:numId w:val="11"/>
                  </w:numPr>
                  <w:spacing w:before="20" w:after="0" w:line="240" w:lineRule="auto"/>
                  <w:rPr>
                    <w:sz w:val="21"/>
                    <w:szCs w:val="21"/>
                  </w:rPr>
                </w:pPr>
                <w:r w:rsidRPr="003F426A">
                  <w:rPr>
                    <w:sz w:val="21"/>
                    <w:szCs w:val="21"/>
                  </w:rPr>
                  <w:t>average of 100 cold calls per day.</w:t>
                </w:r>
              </w:p>
              <w:p w:rsidR="003F426A" w:rsidRPr="003F426A" w:rsidRDefault="003F426A" w:rsidP="003F426A">
                <w:pPr>
                  <w:numPr>
                    <w:ilvl w:val="0"/>
                    <w:numId w:val="11"/>
                  </w:numPr>
                  <w:spacing w:before="20" w:after="0" w:line="240" w:lineRule="auto"/>
                  <w:rPr>
                    <w:sz w:val="21"/>
                    <w:szCs w:val="21"/>
                  </w:rPr>
                </w:pPr>
                <w:r w:rsidRPr="003F426A">
                  <w:rPr>
                    <w:sz w:val="21"/>
                    <w:szCs w:val="21"/>
                  </w:rPr>
                  <w:t>Scheduled an average of 5 appointments daily.</w:t>
                </w:r>
              </w:p>
              <w:p w:rsidR="003F426A" w:rsidRPr="003F426A" w:rsidRDefault="003F426A" w:rsidP="003F426A">
                <w:pPr>
                  <w:numPr>
                    <w:ilvl w:val="0"/>
                    <w:numId w:val="11"/>
                  </w:numPr>
                  <w:spacing w:before="20" w:after="0" w:line="240" w:lineRule="auto"/>
                  <w:rPr>
                    <w:sz w:val="21"/>
                    <w:szCs w:val="21"/>
                  </w:rPr>
                </w:pPr>
                <w:r w:rsidRPr="003F426A">
                  <w:rPr>
                    <w:sz w:val="21"/>
                    <w:szCs w:val="21"/>
                  </w:rPr>
                  <w:t>Scheduled solid in person interviews with candidates to determine admission eligibility.</w:t>
                </w:r>
              </w:p>
              <w:p w:rsidR="003F426A" w:rsidRPr="003F426A" w:rsidRDefault="003F426A" w:rsidP="003F426A">
                <w:pPr>
                  <w:numPr>
                    <w:ilvl w:val="0"/>
                    <w:numId w:val="11"/>
                  </w:numPr>
                  <w:spacing w:before="20" w:after="0" w:line="240" w:lineRule="auto"/>
                  <w:rPr>
                    <w:sz w:val="21"/>
                    <w:szCs w:val="21"/>
                  </w:rPr>
                </w:pPr>
                <w:r w:rsidRPr="003F426A">
                  <w:rPr>
                    <w:sz w:val="21"/>
                    <w:szCs w:val="21"/>
                  </w:rPr>
                  <w:t>Exceeded weekly sales goals increasing applications, show rate, and retention.</w:t>
                </w:r>
              </w:p>
              <w:p w:rsidR="003F426A" w:rsidRPr="003F426A" w:rsidRDefault="003F426A" w:rsidP="003F426A">
                <w:pPr>
                  <w:numPr>
                    <w:ilvl w:val="0"/>
                    <w:numId w:val="11"/>
                  </w:numPr>
                  <w:spacing w:before="20" w:after="0" w:line="240" w:lineRule="auto"/>
                  <w:rPr>
                    <w:sz w:val="21"/>
                    <w:szCs w:val="21"/>
                  </w:rPr>
                </w:pPr>
                <w:r w:rsidRPr="003F426A">
                  <w:rPr>
                    <w:sz w:val="21"/>
                    <w:szCs w:val="21"/>
                  </w:rPr>
                  <w:t>Tracked salesforce metrics and kept an ethical adhering to SACS principles.</w:t>
                </w:r>
              </w:p>
              <w:p w:rsidR="00EC6FE2" w:rsidRPr="00EC6FE2" w:rsidRDefault="003F426A" w:rsidP="003F426A">
                <w:pPr>
                  <w:numPr>
                    <w:ilvl w:val="0"/>
                    <w:numId w:val="11"/>
                  </w:numPr>
                  <w:spacing w:before="20" w:after="0" w:line="240" w:lineRule="auto"/>
                  <w:rPr>
                    <w:sz w:val="17"/>
                    <w:szCs w:val="17"/>
                  </w:rPr>
                </w:pPr>
                <w:r w:rsidRPr="003F426A">
                  <w:rPr>
                    <w:sz w:val="21"/>
                    <w:szCs w:val="21"/>
                  </w:rPr>
                  <w:t>Built rapport and established credibility with students and the community to ensure</w:t>
                </w:r>
              </w:p>
              <w:p w:rsidR="00B6439E" w:rsidRPr="005042FA" w:rsidRDefault="006768C4" w:rsidP="00EC6FE2">
                <w:pPr>
                  <w:spacing w:before="20" w:after="0" w:line="240" w:lineRule="auto"/>
                  <w:rPr>
                    <w:sz w:val="17"/>
                    <w:szCs w:val="17"/>
                  </w:rPr>
                </w:pPr>
              </w:p>
            </w:sdtContent>
          </w:sdt>
        </w:tc>
      </w:tr>
    </w:tbl>
    <w:p w:rsidR="00E65886" w:rsidRPr="00F27C96" w:rsidRDefault="00E65886" w:rsidP="00F27C96">
      <w:pPr>
        <w:rPr>
          <w:sz w:val="17"/>
          <w:szCs w:val="17"/>
        </w:rPr>
      </w:pPr>
    </w:p>
    <w:sectPr w:rsidR="00E65886" w:rsidRPr="00F27C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8C4" w:rsidRPr="005042FA" w:rsidRDefault="006768C4">
      <w:pPr>
        <w:spacing w:before="0" w:after="0" w:line="240" w:lineRule="auto"/>
        <w:rPr>
          <w:sz w:val="17"/>
          <w:szCs w:val="17"/>
        </w:rPr>
      </w:pPr>
      <w:r w:rsidRPr="005042FA">
        <w:rPr>
          <w:sz w:val="17"/>
          <w:szCs w:val="17"/>
        </w:rPr>
        <w:separator/>
      </w:r>
    </w:p>
    <w:p w:rsidR="006768C4" w:rsidRPr="005042FA" w:rsidRDefault="006768C4">
      <w:pPr>
        <w:rPr>
          <w:sz w:val="17"/>
          <w:szCs w:val="17"/>
        </w:rPr>
      </w:pPr>
    </w:p>
    <w:p w:rsidR="006768C4" w:rsidRPr="005042FA" w:rsidRDefault="006768C4">
      <w:pPr>
        <w:rPr>
          <w:sz w:val="17"/>
          <w:szCs w:val="17"/>
        </w:rPr>
      </w:pPr>
    </w:p>
    <w:p w:rsidR="006768C4" w:rsidRPr="005042FA" w:rsidRDefault="006768C4">
      <w:pPr>
        <w:rPr>
          <w:sz w:val="17"/>
          <w:szCs w:val="17"/>
        </w:rPr>
      </w:pPr>
    </w:p>
  </w:endnote>
  <w:endnote w:type="continuationSeparator" w:id="0">
    <w:p w:rsidR="006768C4" w:rsidRPr="005042FA" w:rsidRDefault="006768C4">
      <w:pPr>
        <w:spacing w:before="0" w:after="0" w:line="240" w:lineRule="auto"/>
        <w:rPr>
          <w:sz w:val="17"/>
          <w:szCs w:val="17"/>
        </w:rPr>
      </w:pPr>
      <w:r w:rsidRPr="005042FA">
        <w:rPr>
          <w:sz w:val="17"/>
          <w:szCs w:val="17"/>
        </w:rPr>
        <w:continuationSeparator/>
      </w:r>
    </w:p>
    <w:p w:rsidR="006768C4" w:rsidRPr="005042FA" w:rsidRDefault="006768C4">
      <w:pPr>
        <w:rPr>
          <w:sz w:val="17"/>
          <w:szCs w:val="17"/>
        </w:rPr>
      </w:pPr>
    </w:p>
    <w:p w:rsidR="006768C4" w:rsidRPr="005042FA" w:rsidRDefault="006768C4">
      <w:pPr>
        <w:rPr>
          <w:sz w:val="17"/>
          <w:szCs w:val="17"/>
        </w:rPr>
      </w:pPr>
    </w:p>
    <w:p w:rsidR="006768C4" w:rsidRPr="005042FA" w:rsidRDefault="006768C4">
      <w:pPr>
        <w:rPr>
          <w:sz w:val="17"/>
          <w:szCs w:val="17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FE2" w:rsidRDefault="00EC6F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8C0" w:rsidRPr="005042FA" w:rsidRDefault="003368C0">
    <w:pPr>
      <w:pStyle w:val="Footer"/>
      <w:pBdr>
        <w:left w:val="single" w:sz="2" w:space="0" w:color="FFFFFF" w:themeColor="background1"/>
      </w:pBdr>
      <w:ind w:left="0" w:right="0"/>
      <w:rPr>
        <w:sz w:val="17"/>
        <w:szCs w:val="17"/>
      </w:rPr>
    </w:pPr>
  </w:p>
  <w:p w:rsidR="003368C0" w:rsidRPr="005042FA" w:rsidRDefault="003368C0">
    <w:pPr>
      <w:rPr>
        <w:sz w:val="17"/>
        <w:szCs w:val="17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FE2" w:rsidRDefault="00EC6F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8C4" w:rsidRPr="005042FA" w:rsidRDefault="006768C4">
      <w:pPr>
        <w:spacing w:before="0" w:after="0" w:line="240" w:lineRule="auto"/>
        <w:rPr>
          <w:sz w:val="17"/>
          <w:szCs w:val="17"/>
        </w:rPr>
      </w:pPr>
      <w:r w:rsidRPr="005042FA">
        <w:rPr>
          <w:sz w:val="17"/>
          <w:szCs w:val="17"/>
        </w:rPr>
        <w:separator/>
      </w:r>
    </w:p>
    <w:p w:rsidR="006768C4" w:rsidRPr="005042FA" w:rsidRDefault="006768C4">
      <w:pPr>
        <w:rPr>
          <w:sz w:val="17"/>
          <w:szCs w:val="17"/>
        </w:rPr>
      </w:pPr>
    </w:p>
    <w:p w:rsidR="006768C4" w:rsidRPr="005042FA" w:rsidRDefault="006768C4">
      <w:pPr>
        <w:rPr>
          <w:sz w:val="17"/>
          <w:szCs w:val="17"/>
        </w:rPr>
      </w:pPr>
    </w:p>
    <w:p w:rsidR="006768C4" w:rsidRPr="005042FA" w:rsidRDefault="006768C4">
      <w:pPr>
        <w:rPr>
          <w:sz w:val="17"/>
          <w:szCs w:val="17"/>
        </w:rPr>
      </w:pPr>
    </w:p>
  </w:footnote>
  <w:footnote w:type="continuationSeparator" w:id="0">
    <w:p w:rsidR="006768C4" w:rsidRPr="005042FA" w:rsidRDefault="006768C4">
      <w:pPr>
        <w:spacing w:before="0" w:after="0" w:line="240" w:lineRule="auto"/>
        <w:rPr>
          <w:sz w:val="17"/>
          <w:szCs w:val="17"/>
        </w:rPr>
      </w:pPr>
      <w:r w:rsidRPr="005042FA">
        <w:rPr>
          <w:sz w:val="17"/>
          <w:szCs w:val="17"/>
        </w:rPr>
        <w:continuationSeparator/>
      </w:r>
    </w:p>
    <w:p w:rsidR="006768C4" w:rsidRPr="005042FA" w:rsidRDefault="006768C4">
      <w:pPr>
        <w:rPr>
          <w:sz w:val="17"/>
          <w:szCs w:val="17"/>
        </w:rPr>
      </w:pPr>
    </w:p>
    <w:p w:rsidR="006768C4" w:rsidRPr="005042FA" w:rsidRDefault="006768C4">
      <w:pPr>
        <w:rPr>
          <w:sz w:val="17"/>
          <w:szCs w:val="17"/>
        </w:rPr>
      </w:pPr>
    </w:p>
    <w:p w:rsidR="006768C4" w:rsidRPr="005042FA" w:rsidRDefault="006768C4">
      <w:pPr>
        <w:rPr>
          <w:sz w:val="17"/>
          <w:szCs w:val="17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FE2" w:rsidRDefault="00EC6F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FE2" w:rsidRDefault="00EC6F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26A" w:rsidRPr="003F426A" w:rsidRDefault="003F426A" w:rsidP="003F426A">
    <w:pPr>
      <w:autoSpaceDE w:val="0"/>
      <w:autoSpaceDN w:val="0"/>
      <w:adjustRightInd w:val="0"/>
      <w:spacing w:before="0" w:after="169" w:line="480" w:lineRule="exact"/>
      <w:rPr>
        <w:rFonts w:ascii="Trebuchet MS" w:eastAsia="Times New Roman" w:hAnsi="Trebuchet MS" w:cs="Trebuchet MS"/>
        <w:b/>
        <w:bCs/>
        <w:color w:val="CC3333"/>
        <w:kern w:val="0"/>
        <w:sz w:val="48"/>
        <w:szCs w:val="48"/>
        <w:lang w:eastAsia="en-US"/>
      </w:rPr>
    </w:pPr>
    <w:r w:rsidRPr="003F426A">
      <w:rPr>
        <w:rFonts w:ascii="Trebuchet MS" w:eastAsia="Times New Roman" w:hAnsi="Trebuchet MS" w:cs="Trebuchet MS"/>
        <w:b/>
        <w:bCs/>
        <w:color w:val="5B9BD5"/>
        <w:spacing w:val="-1"/>
        <w:kern w:val="0"/>
        <w:sz w:val="48"/>
        <w:szCs w:val="48"/>
        <w:lang w:eastAsia="en-US"/>
        <w14:textFill>
          <w14:solidFill>
            <w14:srgbClr w14:val="5B9BD5">
              <w14:lumMod w14:val="75000"/>
            </w14:srgbClr>
          </w14:solidFill>
        </w14:textFill>
      </w:rPr>
      <w:t>I</w:t>
    </w:r>
    <w:r w:rsidRPr="003F426A">
      <w:rPr>
        <w:rFonts w:ascii="Trebuchet MS" w:eastAsia="Times New Roman" w:hAnsi="Trebuchet MS" w:cs="Trebuchet MS"/>
        <w:b/>
        <w:bCs/>
        <w:color w:val="FF0000"/>
        <w:spacing w:val="-1"/>
        <w:kern w:val="0"/>
        <w:sz w:val="48"/>
        <w:szCs w:val="48"/>
        <w:lang w:eastAsia="en-US"/>
      </w:rPr>
      <w:t>N</w:t>
    </w:r>
    <w:r w:rsidRPr="003F426A">
      <w:rPr>
        <w:rFonts w:ascii="Trebuchet MS" w:eastAsia="Times New Roman" w:hAnsi="Trebuchet MS" w:cs="Trebuchet MS"/>
        <w:b/>
        <w:bCs/>
        <w:color w:val="FFC000"/>
        <w:spacing w:val="-1"/>
        <w:kern w:val="0"/>
        <w:sz w:val="48"/>
        <w:szCs w:val="48"/>
        <w:lang w:eastAsia="en-US"/>
      </w:rPr>
      <w:t>D</w:t>
    </w:r>
    <w:r w:rsidRPr="003F426A">
      <w:rPr>
        <w:rFonts w:ascii="Trebuchet MS" w:eastAsia="Times New Roman" w:hAnsi="Trebuchet MS" w:cs="Trebuchet MS"/>
        <w:b/>
        <w:bCs/>
        <w:color w:val="4472C4"/>
        <w:spacing w:val="-1"/>
        <w:kern w:val="0"/>
        <w:sz w:val="48"/>
        <w:szCs w:val="48"/>
        <w:lang w:eastAsia="en-US"/>
      </w:rPr>
      <w:t>I</w:t>
    </w:r>
    <w:r w:rsidRPr="003F426A">
      <w:rPr>
        <w:rFonts w:ascii="Trebuchet MS" w:eastAsia="Times New Roman" w:hAnsi="Trebuchet MS" w:cs="Trebuchet MS"/>
        <w:b/>
        <w:bCs/>
        <w:color w:val="00B050"/>
        <w:spacing w:val="-1"/>
        <w:kern w:val="0"/>
        <w:sz w:val="48"/>
        <w:szCs w:val="48"/>
        <w:lang w:eastAsia="en-US"/>
      </w:rPr>
      <w:t>A</w:t>
    </w:r>
    <w:r w:rsidRPr="003F426A">
      <w:rPr>
        <w:rFonts w:ascii="Trebuchet MS" w:eastAsia="Times New Roman" w:hAnsi="Trebuchet MS" w:cs="Trebuchet MS"/>
        <w:b/>
        <w:bCs/>
        <w:color w:val="CC3333"/>
        <w:spacing w:val="-1"/>
        <w:kern w:val="0"/>
        <w:sz w:val="48"/>
        <w:szCs w:val="48"/>
        <w:lang w:eastAsia="en-US"/>
      </w:rPr>
      <w:t xml:space="preserve"> </w:t>
    </w:r>
    <w:r w:rsidRPr="003F426A">
      <w:rPr>
        <w:rFonts w:ascii="Trebuchet MS" w:eastAsia="Times New Roman" w:hAnsi="Trebuchet MS" w:cs="Trebuchet MS"/>
        <w:b/>
        <w:bCs/>
        <w:color w:val="4472C4"/>
        <w:spacing w:val="-1"/>
        <w:kern w:val="0"/>
        <w:sz w:val="48"/>
        <w:szCs w:val="48"/>
        <w:lang w:eastAsia="en-US"/>
      </w:rPr>
      <w:t>N.</w:t>
    </w:r>
    <w:r w:rsidRPr="003F426A">
      <w:rPr>
        <w:rFonts w:ascii="Trebuchet MS" w:eastAsia="Times New Roman" w:hAnsi="Trebuchet MS" w:cs="Trebuchet MS"/>
        <w:b/>
        <w:bCs/>
        <w:color w:val="4472C4"/>
        <w:spacing w:val="-7"/>
        <w:kern w:val="0"/>
        <w:sz w:val="48"/>
        <w:szCs w:val="48"/>
        <w:lang w:eastAsia="en-US"/>
      </w:rPr>
      <w:t xml:space="preserve"> </w:t>
    </w:r>
    <w:r w:rsidRPr="003F426A">
      <w:rPr>
        <w:rFonts w:ascii="Trebuchet MS" w:eastAsia="Times New Roman" w:hAnsi="Trebuchet MS" w:cs="Trebuchet MS"/>
        <w:b/>
        <w:bCs/>
        <w:color w:val="00B050"/>
        <w:spacing w:val="-6"/>
        <w:kern w:val="0"/>
        <w:sz w:val="48"/>
        <w:szCs w:val="48"/>
        <w:lang w:eastAsia="en-US"/>
      </w:rPr>
      <w:t>G</w:t>
    </w:r>
    <w:r w:rsidRPr="003F426A">
      <w:rPr>
        <w:rFonts w:ascii="Trebuchet MS" w:eastAsia="Times New Roman" w:hAnsi="Trebuchet MS" w:cs="Trebuchet MS"/>
        <w:b/>
        <w:bCs/>
        <w:color w:val="FF0000"/>
        <w:spacing w:val="-6"/>
        <w:kern w:val="0"/>
        <w:sz w:val="48"/>
        <w:szCs w:val="48"/>
        <w:lang w:eastAsia="en-US"/>
      </w:rPr>
      <w:t>A</w:t>
    </w:r>
    <w:r w:rsidRPr="003F426A">
      <w:rPr>
        <w:rFonts w:ascii="Trebuchet MS" w:eastAsia="Times New Roman" w:hAnsi="Trebuchet MS" w:cs="Trebuchet MS"/>
        <w:b/>
        <w:bCs/>
        <w:color w:val="FFC000"/>
        <w:spacing w:val="-6"/>
        <w:kern w:val="0"/>
        <w:sz w:val="48"/>
        <w:szCs w:val="48"/>
        <w:lang w:eastAsia="en-US"/>
      </w:rPr>
      <w:t>U</w:t>
    </w:r>
    <w:r w:rsidRPr="003F426A">
      <w:rPr>
        <w:rFonts w:ascii="Trebuchet MS" w:eastAsia="Times New Roman" w:hAnsi="Trebuchet MS" w:cs="Trebuchet MS"/>
        <w:b/>
        <w:bCs/>
        <w:color w:val="5B9BD5"/>
        <w:spacing w:val="-6"/>
        <w:kern w:val="0"/>
        <w:sz w:val="48"/>
        <w:szCs w:val="48"/>
        <w:lang w:eastAsia="en-US"/>
        <w14:textFill>
          <w14:solidFill>
            <w14:srgbClr w14:val="5B9BD5">
              <w14:lumMod w14:val="75000"/>
            </w14:srgbClr>
          </w14:solidFill>
        </w14:textFill>
      </w:rPr>
      <w:t>T</w:t>
    </w:r>
  </w:p>
  <w:p w:rsidR="00B81985" w:rsidRPr="005042FA" w:rsidRDefault="00BD72C2" w:rsidP="004277CC">
    <w:pPr>
      <w:pStyle w:val="ContactInfo"/>
      <w:tabs>
        <w:tab w:val="center" w:pos="5040"/>
        <w:tab w:val="left" w:pos="7518"/>
      </w:tabs>
      <w:jc w:val="left"/>
      <w:rPr>
        <w:rStyle w:val="Emphasis"/>
        <w:color w:val="2E74B5" w:themeColor="accent1" w:themeShade="BF"/>
        <w:sz w:val="20"/>
        <w:szCs w:val="20"/>
      </w:rPr>
    </w:pPr>
    <w:r w:rsidRPr="005042FA">
      <w:rPr>
        <w:rStyle w:val="Emphasis"/>
        <w:color w:val="2E74B5" w:themeColor="accent1" w:themeShade="BF"/>
        <w:sz w:val="20"/>
        <w:szCs w:val="20"/>
      </w:rPr>
      <w:tab/>
      <w:t>(</w:t>
    </w:r>
    <w:r w:rsidR="003F426A">
      <w:rPr>
        <w:rStyle w:val="Emphasis"/>
        <w:color w:val="2E74B5" w:themeColor="accent1" w:themeShade="BF"/>
        <w:sz w:val="20"/>
        <w:szCs w:val="20"/>
      </w:rPr>
      <w:t>212)729.-3989</w:t>
    </w:r>
    <w:r w:rsidRPr="005042FA">
      <w:rPr>
        <w:rStyle w:val="Emphasis"/>
        <w:color w:val="2E74B5" w:themeColor="accent1" w:themeShade="BF"/>
        <w:sz w:val="20"/>
        <w:szCs w:val="20"/>
      </w:rPr>
      <w:t xml:space="preserve"> </w:t>
    </w:r>
    <w:r w:rsidR="004277CC" w:rsidRPr="005042FA">
      <w:rPr>
        <w:rStyle w:val="Emphasis"/>
        <w:color w:val="2E74B5" w:themeColor="accent1" w:themeShade="BF"/>
        <w:sz w:val="20"/>
        <w:szCs w:val="20"/>
      </w:rPr>
      <w:t xml:space="preserve">● </w:t>
    </w:r>
    <w:hyperlink r:id="rId1" w:history="1">
      <w:r w:rsidR="003F426A" w:rsidRPr="001C45D8">
        <w:rPr>
          <w:rStyle w:val="Hyperlink"/>
          <w:sz w:val="20"/>
          <w:szCs w:val="20"/>
        </w:rPr>
        <w:t>gaut.india@gmail.com</w:t>
      </w:r>
    </w:hyperlink>
    <w:r w:rsidR="002F3B58">
      <w:rPr>
        <w:rStyle w:val="Emphasis"/>
        <w:color w:val="2E74B5" w:themeColor="accent1" w:themeShade="BF"/>
        <w:sz w:val="20"/>
        <w:szCs w:val="20"/>
      </w:rPr>
      <w:t xml:space="preserve">  ● </w:t>
    </w:r>
    <w:r w:rsidR="00EC6FE2">
      <w:rPr>
        <w:rStyle w:val="Emphasis"/>
        <w:color w:val="2E74B5" w:themeColor="accent1" w:themeShade="BF"/>
        <w:sz w:val="20"/>
        <w:szCs w:val="20"/>
      </w:rPr>
      <w:t>Bronx</w:t>
    </w:r>
    <w:bookmarkStart w:id="0" w:name="_GoBack"/>
    <w:bookmarkEnd w:id="0"/>
    <w:r w:rsidR="002F3B58">
      <w:rPr>
        <w:rStyle w:val="Emphasis"/>
        <w:color w:val="2E74B5" w:themeColor="accent1" w:themeShade="BF"/>
        <w:sz w:val="20"/>
        <w:szCs w:val="20"/>
      </w:rPr>
      <w:t xml:space="preserve">, </w:t>
    </w:r>
    <w:r w:rsidR="003F426A">
      <w:rPr>
        <w:rStyle w:val="Emphasis"/>
        <w:color w:val="2E74B5" w:themeColor="accent1" w:themeShade="BF"/>
        <w:sz w:val="20"/>
        <w:szCs w:val="20"/>
      </w:rPr>
      <w:t>NY</w:t>
    </w:r>
    <w:r w:rsidR="002F3B58">
      <w:rPr>
        <w:rStyle w:val="Emphasis"/>
        <w:color w:val="2E74B5" w:themeColor="accent1" w:themeShade="BF"/>
        <w:sz w:val="20"/>
        <w:szCs w:val="20"/>
      </w:rPr>
      <w:t xml:space="preserve"> </w:t>
    </w:r>
    <w:r w:rsidR="003F426A">
      <w:rPr>
        <w:rStyle w:val="Emphasis"/>
        <w:color w:val="2E74B5" w:themeColor="accent1" w:themeShade="BF"/>
        <w:sz w:val="20"/>
        <w:szCs w:val="20"/>
      </w:rPr>
      <w:t>10456</w:t>
    </w:r>
    <w:r w:rsidR="009C0209">
      <w:rPr>
        <w:rStyle w:val="Emphasis"/>
        <w:color w:val="2E74B5" w:themeColor="accent1" w:themeShade="BF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55E17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3FC28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422020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B272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080619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21B4686"/>
    <w:multiLevelType w:val="hybridMultilevel"/>
    <w:tmpl w:val="194C02E8"/>
    <w:lvl w:ilvl="0" w:tplc="F738CC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47138C"/>
    <w:multiLevelType w:val="hybridMultilevel"/>
    <w:tmpl w:val="38766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473618"/>
    <w:multiLevelType w:val="hybridMultilevel"/>
    <w:tmpl w:val="B9F8D5A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4E20AD"/>
    <w:multiLevelType w:val="hybridMultilevel"/>
    <w:tmpl w:val="AE7C6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06515"/>
    <w:multiLevelType w:val="hybridMultilevel"/>
    <w:tmpl w:val="B9F8D5AE"/>
    <w:lvl w:ilvl="0" w:tplc="04090009">
      <w:start w:val="1"/>
      <w:numFmt w:val="bullet"/>
      <w:lvlText w:val=""/>
      <w:lvlJc w:val="left"/>
      <w:pPr>
        <w:ind w:left="7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0" w15:restartNumberingAfterBreak="0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16669"/>
    <w:multiLevelType w:val="hybridMultilevel"/>
    <w:tmpl w:val="10947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0E53F1"/>
    <w:multiLevelType w:val="hybridMultilevel"/>
    <w:tmpl w:val="00389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EA0605"/>
    <w:multiLevelType w:val="hybridMultilevel"/>
    <w:tmpl w:val="1EBC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3D64C3"/>
    <w:multiLevelType w:val="hybridMultilevel"/>
    <w:tmpl w:val="94D680F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0A0404"/>
    <w:multiLevelType w:val="hybridMultilevel"/>
    <w:tmpl w:val="DEE2300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3676E9"/>
    <w:multiLevelType w:val="multilevel"/>
    <w:tmpl w:val="A76C6892"/>
    <w:numStyleLink w:val="Bulletedlist"/>
  </w:abstractNum>
  <w:abstractNum w:abstractNumId="17" w15:restartNumberingAfterBreak="0">
    <w:nsid w:val="753A0E50"/>
    <w:multiLevelType w:val="hybridMultilevel"/>
    <w:tmpl w:val="82685212"/>
    <w:lvl w:ilvl="0" w:tplc="0409000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16" w:hanging="360"/>
      </w:pPr>
      <w:rPr>
        <w:rFonts w:ascii="Wingdings" w:hAnsi="Wingdings" w:hint="default"/>
      </w:rPr>
    </w:lvl>
  </w:abstractNum>
  <w:abstractNum w:abstractNumId="18" w15:restartNumberingAfterBreak="0">
    <w:nsid w:val="75603953"/>
    <w:multiLevelType w:val="hybridMultilevel"/>
    <w:tmpl w:val="BC860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8A52D2B"/>
    <w:multiLevelType w:val="hybridMultilevel"/>
    <w:tmpl w:val="F27866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A75354B"/>
    <w:multiLevelType w:val="hybridMultilevel"/>
    <w:tmpl w:val="26C25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11"/>
  </w:num>
  <w:num w:numId="8">
    <w:abstractNumId w:val="15"/>
  </w:num>
  <w:num w:numId="9">
    <w:abstractNumId w:val="14"/>
  </w:num>
  <w:num w:numId="10">
    <w:abstractNumId w:val="10"/>
  </w:num>
  <w:num w:numId="11">
    <w:abstractNumId w:val="16"/>
  </w:num>
  <w:num w:numId="12">
    <w:abstractNumId w:val="8"/>
  </w:num>
  <w:num w:numId="13">
    <w:abstractNumId w:val="12"/>
  </w:num>
  <w:num w:numId="14">
    <w:abstractNumId w:val="6"/>
  </w:num>
  <w:num w:numId="15">
    <w:abstractNumId w:val="18"/>
  </w:num>
  <w:num w:numId="16">
    <w:abstractNumId w:val="20"/>
  </w:num>
  <w:num w:numId="17">
    <w:abstractNumId w:val="19"/>
  </w:num>
  <w:num w:numId="18">
    <w:abstractNumId w:val="17"/>
  </w:num>
  <w:num w:numId="19">
    <w:abstractNumId w:val="9"/>
  </w:num>
  <w:num w:numId="20">
    <w:abstractNumId w:val="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6C4"/>
    <w:rsid w:val="00031E8C"/>
    <w:rsid w:val="00042D83"/>
    <w:rsid w:val="00043C12"/>
    <w:rsid w:val="000512A7"/>
    <w:rsid w:val="00055CFE"/>
    <w:rsid w:val="0008512C"/>
    <w:rsid w:val="00086D7B"/>
    <w:rsid w:val="000956D7"/>
    <w:rsid w:val="000A00AE"/>
    <w:rsid w:val="000A19A6"/>
    <w:rsid w:val="000D07CC"/>
    <w:rsid w:val="000E10A5"/>
    <w:rsid w:val="000F623D"/>
    <w:rsid w:val="00101EF2"/>
    <w:rsid w:val="001104D9"/>
    <w:rsid w:val="001122BA"/>
    <w:rsid w:val="0012202A"/>
    <w:rsid w:val="001A4AD1"/>
    <w:rsid w:val="001C3C76"/>
    <w:rsid w:val="001E3843"/>
    <w:rsid w:val="001E4957"/>
    <w:rsid w:val="00212E4E"/>
    <w:rsid w:val="00225538"/>
    <w:rsid w:val="00235647"/>
    <w:rsid w:val="00235FED"/>
    <w:rsid w:val="00243A19"/>
    <w:rsid w:val="00245053"/>
    <w:rsid w:val="00261D1F"/>
    <w:rsid w:val="002A53DA"/>
    <w:rsid w:val="002A73B6"/>
    <w:rsid w:val="002B74B1"/>
    <w:rsid w:val="002E12F2"/>
    <w:rsid w:val="002F3B58"/>
    <w:rsid w:val="002F4CF8"/>
    <w:rsid w:val="00323C6A"/>
    <w:rsid w:val="003368C0"/>
    <w:rsid w:val="0035084C"/>
    <w:rsid w:val="00351B12"/>
    <w:rsid w:val="003974D7"/>
    <w:rsid w:val="003B00C9"/>
    <w:rsid w:val="003C616A"/>
    <w:rsid w:val="003D4AE3"/>
    <w:rsid w:val="003F3D92"/>
    <w:rsid w:val="003F426A"/>
    <w:rsid w:val="00400C97"/>
    <w:rsid w:val="004136DA"/>
    <w:rsid w:val="0042562D"/>
    <w:rsid w:val="00425F04"/>
    <w:rsid w:val="004277CC"/>
    <w:rsid w:val="0043512D"/>
    <w:rsid w:val="004550F8"/>
    <w:rsid w:val="0046334E"/>
    <w:rsid w:val="0048141A"/>
    <w:rsid w:val="004837AE"/>
    <w:rsid w:val="0049077F"/>
    <w:rsid w:val="00494F1B"/>
    <w:rsid w:val="004B1738"/>
    <w:rsid w:val="004D5625"/>
    <w:rsid w:val="004E3D1E"/>
    <w:rsid w:val="00501481"/>
    <w:rsid w:val="005042FA"/>
    <w:rsid w:val="00507867"/>
    <w:rsid w:val="00531DDE"/>
    <w:rsid w:val="00545AAF"/>
    <w:rsid w:val="00546021"/>
    <w:rsid w:val="00570254"/>
    <w:rsid w:val="00580709"/>
    <w:rsid w:val="0058705F"/>
    <w:rsid w:val="005A1F59"/>
    <w:rsid w:val="005B2DC6"/>
    <w:rsid w:val="005C1C6F"/>
    <w:rsid w:val="005C4B81"/>
    <w:rsid w:val="005D000D"/>
    <w:rsid w:val="005D7F37"/>
    <w:rsid w:val="005E416A"/>
    <w:rsid w:val="005E77F5"/>
    <w:rsid w:val="006144D1"/>
    <w:rsid w:val="00664309"/>
    <w:rsid w:val="006768C4"/>
    <w:rsid w:val="006E7866"/>
    <w:rsid w:val="006F4A96"/>
    <w:rsid w:val="0071623D"/>
    <w:rsid w:val="00722D09"/>
    <w:rsid w:val="00722F6E"/>
    <w:rsid w:val="00723C95"/>
    <w:rsid w:val="00732130"/>
    <w:rsid w:val="00763C13"/>
    <w:rsid w:val="00765D94"/>
    <w:rsid w:val="007830FC"/>
    <w:rsid w:val="007C0F6B"/>
    <w:rsid w:val="007C1075"/>
    <w:rsid w:val="007C3526"/>
    <w:rsid w:val="007C5D40"/>
    <w:rsid w:val="007E0985"/>
    <w:rsid w:val="007F094B"/>
    <w:rsid w:val="008072C2"/>
    <w:rsid w:val="00835105"/>
    <w:rsid w:val="008429B9"/>
    <w:rsid w:val="0087391B"/>
    <w:rsid w:val="00890D70"/>
    <w:rsid w:val="008B1D29"/>
    <w:rsid w:val="008C2191"/>
    <w:rsid w:val="008C4D38"/>
    <w:rsid w:val="008C5E6C"/>
    <w:rsid w:val="008D0C32"/>
    <w:rsid w:val="0093249C"/>
    <w:rsid w:val="00937C1F"/>
    <w:rsid w:val="00947BEE"/>
    <w:rsid w:val="009C0209"/>
    <w:rsid w:val="009C4FC1"/>
    <w:rsid w:val="009F0F63"/>
    <w:rsid w:val="00A15F41"/>
    <w:rsid w:val="00A517C7"/>
    <w:rsid w:val="00A55EC1"/>
    <w:rsid w:val="00A65B0D"/>
    <w:rsid w:val="00A85EA1"/>
    <w:rsid w:val="00AB145B"/>
    <w:rsid w:val="00AC35CF"/>
    <w:rsid w:val="00AD10A1"/>
    <w:rsid w:val="00B061A8"/>
    <w:rsid w:val="00B13699"/>
    <w:rsid w:val="00B43F49"/>
    <w:rsid w:val="00B5123C"/>
    <w:rsid w:val="00B52A2A"/>
    <w:rsid w:val="00B56922"/>
    <w:rsid w:val="00B603A4"/>
    <w:rsid w:val="00B6439E"/>
    <w:rsid w:val="00B81985"/>
    <w:rsid w:val="00B907D9"/>
    <w:rsid w:val="00B94A1D"/>
    <w:rsid w:val="00BD6C46"/>
    <w:rsid w:val="00BD72C2"/>
    <w:rsid w:val="00BD7928"/>
    <w:rsid w:val="00C13CC3"/>
    <w:rsid w:val="00C356C4"/>
    <w:rsid w:val="00C4283B"/>
    <w:rsid w:val="00C74E9E"/>
    <w:rsid w:val="00C77CD4"/>
    <w:rsid w:val="00CB2B0D"/>
    <w:rsid w:val="00CB68F1"/>
    <w:rsid w:val="00CE16ED"/>
    <w:rsid w:val="00CE2434"/>
    <w:rsid w:val="00D1431D"/>
    <w:rsid w:val="00D252A5"/>
    <w:rsid w:val="00D263EA"/>
    <w:rsid w:val="00D355CB"/>
    <w:rsid w:val="00D375B9"/>
    <w:rsid w:val="00D94CC5"/>
    <w:rsid w:val="00DC5BA6"/>
    <w:rsid w:val="00E538DF"/>
    <w:rsid w:val="00E65886"/>
    <w:rsid w:val="00E659B0"/>
    <w:rsid w:val="00E677BF"/>
    <w:rsid w:val="00E87C8C"/>
    <w:rsid w:val="00E9257D"/>
    <w:rsid w:val="00EB640E"/>
    <w:rsid w:val="00EC2CB8"/>
    <w:rsid w:val="00EC52C5"/>
    <w:rsid w:val="00EC6FE2"/>
    <w:rsid w:val="00ED3ECA"/>
    <w:rsid w:val="00EF64F8"/>
    <w:rsid w:val="00EF6BB0"/>
    <w:rsid w:val="00EF7717"/>
    <w:rsid w:val="00F025F4"/>
    <w:rsid w:val="00F20ADB"/>
    <w:rsid w:val="00F21934"/>
    <w:rsid w:val="00F27C96"/>
    <w:rsid w:val="00F31A01"/>
    <w:rsid w:val="00F34818"/>
    <w:rsid w:val="00F95E8C"/>
    <w:rsid w:val="00FD55F2"/>
    <w:rsid w:val="00FD66AA"/>
    <w:rsid w:val="00FE0771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58C17"/>
  <w15:chartTrackingRefBased/>
  <w15:docId w15:val="{D6438B23-25F0-4CB1-B4D3-8969A5AA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spacing w:before="120"/>
      <w:jc w:val="right"/>
      <w:outlineLvl w:val="0"/>
    </w:pPr>
    <w:rPr>
      <w:rFonts w:asciiTheme="majorHAnsi" w:eastAsiaTheme="majorEastAsia" w:hAnsiTheme="majorHAnsi" w:cstheme="majorBidi"/>
      <w:caps/>
      <w:color w:val="5B9BD5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pBdr>
        <w:top w:val="single" w:sz="4" w:space="6" w:color="9CC2E5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before="120" w:after="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5B9BD5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5B9BD5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F4D7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1F4D7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5B9BD5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5B9BD5" w:themeColor="accent1"/>
    </w:rPr>
  </w:style>
  <w:style w:type="paragraph" w:customStyle="1" w:styleId="ContactInfo">
    <w:name w:val="Contact Info"/>
    <w:basedOn w:val="Normal"/>
    <w:unhideWhenUsed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5B9BD5" w:themeColor="accent1"/>
        <w:left w:val="single" w:sz="4" w:space="6" w:color="5B9BD5" w:themeColor="accent1"/>
        <w:bottom w:val="single" w:sz="4" w:space="4" w:color="5B9BD5" w:themeColor="accent1"/>
        <w:right w:val="single" w:sz="4" w:space="6" w:color="5B9BD5" w:themeColor="accent1"/>
      </w:pBdr>
      <w:shd w:val="clear" w:color="auto" w:fill="5B9BD5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ListBullet">
    <w:name w:val="List Bullet"/>
    <w:basedOn w:val="Normal"/>
    <w:pPr>
      <w:numPr>
        <w:numId w:val="2"/>
      </w:numPr>
      <w:spacing w:before="120"/>
      <w:contextualSpacing/>
    </w:pPr>
  </w:style>
  <w:style w:type="numbering" w:customStyle="1" w:styleId="Bulletedlist">
    <w:name w:val="Bulleted list"/>
    <w:basedOn w:val="NoList"/>
    <w:rsid w:val="00501481"/>
    <w:pPr>
      <w:numPr>
        <w:numId w:val="10"/>
      </w:numPr>
    </w:pPr>
  </w:style>
  <w:style w:type="paragraph" w:styleId="ListParagraph">
    <w:name w:val="List Paragraph"/>
    <w:basedOn w:val="Normal"/>
    <w:uiPriority w:val="34"/>
    <w:semiHidden/>
    <w:qFormat/>
    <w:rsid w:val="005D7F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6D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98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985"/>
    <w:rPr>
      <w:rFonts w:ascii="Segoe UI" w:hAnsi="Segoe UI" w:cs="Segoe UI"/>
      <w:kern w:val="20"/>
      <w:sz w:val="18"/>
      <w:szCs w:val="18"/>
    </w:rPr>
  </w:style>
  <w:style w:type="paragraph" w:styleId="Header">
    <w:name w:val="header"/>
    <w:basedOn w:val="Normal"/>
    <w:link w:val="HeaderChar"/>
    <w:uiPriority w:val="2"/>
    <w:unhideWhenUsed/>
    <w:rsid w:val="00B8198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2"/>
    <w:rsid w:val="00B81985"/>
    <w:rPr>
      <w:kern w:val="20"/>
    </w:rPr>
  </w:style>
  <w:style w:type="character" w:customStyle="1" w:styleId="apple-converted-space">
    <w:name w:val="apple-converted-space"/>
    <w:basedOn w:val="DefaultParagraphFont"/>
    <w:rsid w:val="00BD7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gaut.india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ondria\AppData\Roaming\Microsoft\Templates\Resume%20for%20internal%20company%20transf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374D4BDB6945CE8527F991BDC0B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DB5E3-CD12-4B70-940F-2F2BC4CDDED1}"/>
      </w:docPartPr>
      <w:docPartBody>
        <w:p w:rsidR="00601CFD" w:rsidRDefault="00601CFD">
          <w:pPr>
            <w:pStyle w:val="D7374D4BDB6945CE8527F991BDC0B47A"/>
          </w:pPr>
          <w:r>
            <w:t>[Skills and abilities]</w:t>
          </w:r>
        </w:p>
      </w:docPartBody>
    </w:docPart>
    <w:docPart>
      <w:docPartPr>
        <w:name w:val="60EBCE92556E4805B7B0BB688436C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6EABD-3CF0-4D96-A56C-35B028175073}"/>
      </w:docPartPr>
      <w:docPartBody>
        <w:p w:rsidR="00601CFD" w:rsidRDefault="00601CFD">
          <w:pPr>
            <w:pStyle w:val="60EBCE92556E4805B7B0BB688436CE9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CFD"/>
    <w:rsid w:val="000741DC"/>
    <w:rsid w:val="00106407"/>
    <w:rsid w:val="00307A7C"/>
    <w:rsid w:val="00441B1C"/>
    <w:rsid w:val="0055661E"/>
    <w:rsid w:val="005E0701"/>
    <w:rsid w:val="00601CFD"/>
    <w:rsid w:val="006E7FF4"/>
    <w:rsid w:val="00745E65"/>
    <w:rsid w:val="007D3C67"/>
    <w:rsid w:val="009F0384"/>
    <w:rsid w:val="00AB7BFE"/>
    <w:rsid w:val="00AD455A"/>
    <w:rsid w:val="00C0685B"/>
    <w:rsid w:val="00E0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nhideWhenUsed/>
    <w:qFormat/>
    <w:rPr>
      <w:color w:val="5B9BD5" w:themeColor="accent1"/>
    </w:rPr>
  </w:style>
  <w:style w:type="paragraph" w:customStyle="1" w:styleId="E6510C55D7BD484585FBEB6ED12E9E3B">
    <w:name w:val="E6510C55D7BD484585FBEB6ED12E9E3B"/>
  </w:style>
  <w:style w:type="paragraph" w:customStyle="1" w:styleId="F44649ACB15F44079062B341D809B8F3">
    <w:name w:val="F44649ACB15F44079062B341D809B8F3"/>
  </w:style>
  <w:style w:type="paragraph" w:customStyle="1" w:styleId="07D491D50F8542CA9FC708D6B56BA34A">
    <w:name w:val="07D491D50F8542CA9FC708D6B56BA34A"/>
  </w:style>
  <w:style w:type="paragraph" w:customStyle="1" w:styleId="ResumeText">
    <w:name w:val="Resume Text"/>
    <w:basedOn w:val="Normal"/>
    <w:qFormat/>
    <w:pPr>
      <w:spacing w:before="120" w:after="0" w:line="288" w:lineRule="auto"/>
      <w:ind w:right="1440"/>
    </w:pPr>
    <w:rPr>
      <w:color w:val="595959" w:themeColor="text1" w:themeTint="A6"/>
      <w:kern w:val="20"/>
      <w:sz w:val="20"/>
      <w:szCs w:val="20"/>
    </w:rPr>
  </w:style>
  <w:style w:type="paragraph" w:customStyle="1" w:styleId="309B923C556D4317B09C2397CB19EF05">
    <w:name w:val="309B923C556D4317B09C2397CB19EF05"/>
  </w:style>
  <w:style w:type="paragraph" w:customStyle="1" w:styleId="D7374D4BDB6945CE8527F991BDC0B47A">
    <w:name w:val="D7374D4BDB6945CE8527F991BDC0B47A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0EBCE92556E4805B7B0BB688436CE9B">
    <w:name w:val="60EBCE92556E4805B7B0BB688436CE9B"/>
  </w:style>
  <w:style w:type="paragraph" w:customStyle="1" w:styleId="8143BDBCD4C64C1298C320EBF3E40DFE">
    <w:name w:val="8143BDBCD4C64C1298C320EBF3E40DFE"/>
  </w:style>
  <w:style w:type="paragraph" w:customStyle="1" w:styleId="A46E2F3BA29B4275898B7FA435BA8F87">
    <w:name w:val="A46E2F3BA29B4275898B7FA435BA8F87"/>
  </w:style>
  <w:style w:type="paragraph" w:customStyle="1" w:styleId="C1CA737060FA4EE7A95D62DBA31025B8">
    <w:name w:val="C1CA737060FA4EE7A95D62DBA31025B8"/>
  </w:style>
  <w:style w:type="paragraph" w:customStyle="1" w:styleId="4448F092A00A494AA35EB4F3EDA3A506">
    <w:name w:val="4448F092A00A494AA35EB4F3EDA3A506"/>
  </w:style>
  <w:style w:type="paragraph" w:customStyle="1" w:styleId="62FAAA2C224747DDA53D8BA7252B32A5">
    <w:name w:val="62FAAA2C224747DDA53D8BA7252B32A5"/>
  </w:style>
  <w:style w:type="paragraph" w:customStyle="1" w:styleId="04367C2DF9DD4EAEB9FF68C21CDCC951">
    <w:name w:val="04367C2DF9DD4EAEB9FF68C21CDCC951"/>
    <w:rsid w:val="00601CFD"/>
  </w:style>
  <w:style w:type="paragraph" w:customStyle="1" w:styleId="F0C6429BFE364F2EA75F0ED551613D52">
    <w:name w:val="F0C6429BFE364F2EA75F0ED551613D52"/>
    <w:rsid w:val="00601CFD"/>
  </w:style>
  <w:style w:type="paragraph" w:customStyle="1" w:styleId="8E915A0B0B0C48CB9315CEBC828158A2">
    <w:name w:val="8E915A0B0B0C48CB9315CEBC828158A2"/>
    <w:rsid w:val="00601CFD"/>
  </w:style>
  <w:style w:type="paragraph" w:customStyle="1" w:styleId="2B83BB4066114DE3B432FF7C4E13A213">
    <w:name w:val="2B83BB4066114DE3B432FF7C4E13A213"/>
    <w:rsid w:val="00601CFD"/>
  </w:style>
  <w:style w:type="paragraph" w:customStyle="1" w:styleId="071DABCFF8DD482BBDC785FB8D16B422">
    <w:name w:val="071DABCFF8DD482BBDC785FB8D16B422"/>
    <w:rsid w:val="00601CFD"/>
  </w:style>
  <w:style w:type="paragraph" w:customStyle="1" w:styleId="0092A62B2B604FF8B0531CABD14A034C">
    <w:name w:val="0092A62B2B604FF8B0531CABD14A034C"/>
    <w:rsid w:val="00601CFD"/>
  </w:style>
  <w:style w:type="paragraph" w:customStyle="1" w:styleId="9D887B7ED376491D811F623E36C3B314">
    <w:name w:val="9D887B7ED376491D811F623E36C3B314"/>
    <w:rsid w:val="00601CFD"/>
  </w:style>
  <w:style w:type="paragraph" w:customStyle="1" w:styleId="2B60B303BBF24495B5FA1DD80C50182A">
    <w:name w:val="2B60B303BBF24495B5FA1DD80C50182A"/>
  </w:style>
  <w:style w:type="paragraph" w:customStyle="1" w:styleId="333C50ACDBD24665AF089DD0DEB94896">
    <w:name w:val="333C50ACDBD24665AF089DD0DEB94896"/>
  </w:style>
  <w:style w:type="paragraph" w:customStyle="1" w:styleId="189EE88007C646D5A63CA7890C512F73">
    <w:name w:val="189EE88007C646D5A63CA7890C512F73"/>
  </w:style>
  <w:style w:type="paragraph" w:customStyle="1" w:styleId="DD7F67EC32CC4CE1A91502FDA00AEFE1">
    <w:name w:val="DD7F67EC32CC4CE1A91502FDA00AEFE1"/>
  </w:style>
  <w:style w:type="paragraph" w:customStyle="1" w:styleId="F864B4CE1BB140F2AC28E8ABC474C9C2">
    <w:name w:val="F864B4CE1BB140F2AC28E8ABC474C9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 HD - core">
      <a:majorFont>
        <a:latin typeface="Trebuchet MS" panose="020B0603020202020204"/>
        <a:ea typeface=""/>
        <a:cs typeface=""/>
      </a:majorFont>
      <a:minorFont>
        <a:latin typeface="Trebuchet MS" panose="020B0603020202020204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AE5F23-06FC-4C3A-834F-37778CA310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C07470-EE62-4AA2-A3D1-2E758E22F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internal company transfer</Template>
  <TotalTime>2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Shondria Britt</dc:creator>
  <cp:keywords/>
  <dc:description/>
  <cp:lastModifiedBy>RMSI</cp:lastModifiedBy>
  <cp:revision>3</cp:revision>
  <cp:lastPrinted>2015-11-24T01:51:00Z</cp:lastPrinted>
  <dcterms:created xsi:type="dcterms:W3CDTF">2016-06-27T11:07:00Z</dcterms:created>
  <dcterms:modified xsi:type="dcterms:W3CDTF">2016-07-06T22:39:00Z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TC034643819991</vt:lpwstr>
  </property>
</Properties>
</file>